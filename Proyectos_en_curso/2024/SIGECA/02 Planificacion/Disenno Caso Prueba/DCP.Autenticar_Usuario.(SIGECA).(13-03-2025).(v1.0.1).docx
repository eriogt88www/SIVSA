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55208" w14:textId="77777777" w:rsidR="007B3C9A" w:rsidRPr="00277372" w:rsidRDefault="007B3C9A" w:rsidP="007B3C9A">
      <w:pPr>
        <w:pStyle w:val="ZDGName"/>
        <w:jc w:val="center"/>
        <w:rPr>
          <w:lang w:val="en-US"/>
        </w:rPr>
      </w:pPr>
      <w:bookmarkStart w:id="0" w:name="eltqTitle"/>
    </w:p>
    <w:p w14:paraId="4CDB5D7B" w14:textId="77777777" w:rsidR="008A2447" w:rsidRDefault="008A2447" w:rsidP="007B3C9A">
      <w:pPr>
        <w:pStyle w:val="ZDGName"/>
        <w:jc w:val="center"/>
      </w:pPr>
    </w:p>
    <w:p w14:paraId="4C1570B1" w14:textId="77777777" w:rsidR="008A2447" w:rsidRDefault="008A2447" w:rsidP="007B3C9A">
      <w:pPr>
        <w:pStyle w:val="ZDGName"/>
        <w:jc w:val="center"/>
      </w:pPr>
    </w:p>
    <w:p w14:paraId="724A398E" w14:textId="77777777" w:rsidR="008A2447" w:rsidRDefault="008A2447" w:rsidP="007B3C9A">
      <w:pPr>
        <w:pStyle w:val="ZDGName"/>
        <w:jc w:val="center"/>
      </w:pPr>
    </w:p>
    <w:p w14:paraId="1CB2A110" w14:textId="77777777" w:rsidR="008A2447" w:rsidRDefault="008A2447" w:rsidP="007B3C9A">
      <w:pPr>
        <w:pStyle w:val="ZDGName"/>
        <w:jc w:val="center"/>
      </w:pPr>
    </w:p>
    <w:p w14:paraId="37FF68AE" w14:textId="77777777" w:rsidR="008A2447" w:rsidRPr="002E313E" w:rsidRDefault="008A2447" w:rsidP="007B3C9A">
      <w:pPr>
        <w:pStyle w:val="ZDGName"/>
        <w:jc w:val="center"/>
      </w:pPr>
    </w:p>
    <w:p w14:paraId="6B8A1F50" w14:textId="50844EF1" w:rsidR="007B3C9A" w:rsidRPr="002E313E" w:rsidRDefault="007B3C9A" w:rsidP="007B3C9A">
      <w:pPr>
        <w:pStyle w:val="ZDGName"/>
        <w:jc w:val="center"/>
      </w:pPr>
      <w:r w:rsidRPr="002E313E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2E313E" w:rsidRDefault="007B3C9A" w:rsidP="007B3C9A">
      <w:pPr>
        <w:pStyle w:val="ZDGName"/>
        <w:jc w:val="center"/>
      </w:pPr>
    </w:p>
    <w:p w14:paraId="296DFD30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2E313E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2E313E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63C68203" w:rsidR="00874B37" w:rsidRPr="002E313E" w:rsidRDefault="002B0718" w:rsidP="00D92F38">
      <w:pPr>
        <w:pStyle w:val="SubTitle1"/>
        <w:spacing w:before="600" w:after="0"/>
        <w:rPr>
          <w:rFonts w:cstheme="minorHAnsi"/>
        </w:rPr>
      </w:pPr>
      <w:r>
        <w:rPr>
          <w:rFonts w:cstheme="minorHAnsi"/>
        </w:rPr>
        <w:t>Diseño de Caso de Prueba (DCP)</w:t>
      </w:r>
    </w:p>
    <w:bookmarkStart w:id="1" w:name="eltqSubject"/>
    <w:bookmarkStart w:id="2" w:name="techSectionBreak1"/>
    <w:bookmarkEnd w:id="0"/>
    <w:p w14:paraId="59C72248" w14:textId="2B9930EE" w:rsidR="00B176AC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B0718">
            <w:rPr>
              <w:rFonts w:cstheme="minorHAnsi"/>
            </w:rPr>
            <w:t>DCP</w:t>
          </w:r>
          <w:r w:rsidR="008A2447">
            <w:rPr>
              <w:rFonts w:cstheme="minorHAnsi"/>
            </w:rPr>
            <w:t xml:space="preserve"> </w:t>
          </w:r>
          <w:r w:rsidR="002345D2">
            <w:rPr>
              <w:rFonts w:cstheme="minorHAnsi"/>
            </w:rPr>
            <w:t>Autenticar</w:t>
          </w:r>
          <w:r w:rsidR="008A2447">
            <w:rPr>
              <w:rFonts w:cstheme="minorHAnsi"/>
            </w:rPr>
            <w:t xml:space="preserve"> Usuario</w:t>
          </w:r>
        </w:sdtContent>
      </w:sdt>
    </w:p>
    <w:p w14:paraId="0DF4688F" w14:textId="77777777" w:rsidR="00CC7B94" w:rsidRPr="00CC7B94" w:rsidRDefault="00CC7B94" w:rsidP="00CC7B94"/>
    <w:bookmarkEnd w:id="1"/>
    <w:p w14:paraId="4C18F2C8" w14:textId="77777777" w:rsidR="00CC7B94" w:rsidRPr="00387CBF" w:rsidRDefault="00CC7B94" w:rsidP="00CC7B94">
      <w:pPr>
        <w:jc w:val="center"/>
        <w:rPr>
          <w:b/>
          <w:bCs/>
          <w:sz w:val="32"/>
          <w:szCs w:val="32"/>
        </w:rPr>
      </w:pPr>
      <w:r w:rsidRPr="00387CBF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387CBF">
        <w:rPr>
          <w:b/>
          <w:bCs/>
          <w:sz w:val="32"/>
          <w:szCs w:val="32"/>
        </w:rPr>
        <w:t>TICs</w:t>
      </w:r>
      <w:proofErr w:type="spellEnd"/>
      <w:r>
        <w:rPr>
          <w:b/>
          <w:bCs/>
          <w:sz w:val="32"/>
          <w:szCs w:val="32"/>
        </w:rPr>
        <w:t xml:space="preserve"> (SIGECA)</w:t>
      </w:r>
    </w:p>
    <w:p w14:paraId="5ABCD3E7" w14:textId="77777777" w:rsidR="004B501A" w:rsidRPr="002E313E" w:rsidRDefault="004B501A" w:rsidP="004B501A">
      <w:pPr>
        <w:rPr>
          <w:rFonts w:ascii="Calibri" w:hAnsi="Calibri"/>
        </w:rPr>
      </w:pPr>
    </w:p>
    <w:p w14:paraId="191A37B6" w14:textId="7777777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1842564B" w14:textId="77777777" w:rsidR="002E1932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2F33CAB6" w14:textId="77777777" w:rsidR="002E1932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2E313E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EF34E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EF34E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Asignatura</w:t>
            </w:r>
            <w:r w:rsidRPr="00EF34E1">
              <w:rPr>
                <w:rFonts w:cstheme="minorHAnsi"/>
                <w:b/>
                <w:bCs/>
                <w:lang w:val="es-US"/>
              </w:rPr>
              <w:t xml:space="preserve">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EF34E1" w:rsidRDefault="008A2447" w:rsidP="006E097B">
            <w:pPr>
              <w:rPr>
                <w:rFonts w:cstheme="minorHAnsi"/>
                <w:lang w:val="es-US"/>
              </w:rPr>
            </w:pPr>
            <w:r w:rsidRPr="00EF34E1">
              <w:rPr>
                <w:rFonts w:cstheme="minorHAnsi"/>
                <w:lang w:val="es-US"/>
              </w:rPr>
              <w:t>Gestión de Calidad</w:t>
            </w:r>
          </w:p>
        </w:tc>
      </w:tr>
      <w:tr w:rsidR="008A2447" w:rsidRPr="00EF34E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EF34E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EF34E1" w:rsidRDefault="00EF34E1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Manuel Marey Pérez</w:t>
            </w:r>
          </w:p>
        </w:tc>
      </w:tr>
      <w:tr w:rsidR="008A2447" w:rsidRPr="00EF34E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EF34E1" w:rsidRDefault="008A2447" w:rsidP="006E097B">
            <w:pPr>
              <w:jc w:val="left"/>
              <w:rPr>
                <w:rFonts w:cstheme="minorHAnsi"/>
              </w:rPr>
            </w:pPr>
            <w:r w:rsidRPr="00EF34E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EF34E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EF34E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EF34E1" w:rsidRDefault="008A2447" w:rsidP="006E097B">
            <w:pPr>
              <w:rPr>
                <w:rFonts w:cstheme="minorHAnsi"/>
              </w:rPr>
            </w:pPr>
            <w:proofErr w:type="spellStart"/>
            <w:r w:rsidRPr="00EF34E1">
              <w:rPr>
                <w:rFonts w:cstheme="minorHAnsi"/>
              </w:rPr>
              <w:t>Maylin</w:t>
            </w:r>
            <w:proofErr w:type="spellEnd"/>
            <w:r w:rsidRPr="00EF34E1">
              <w:rPr>
                <w:rFonts w:cstheme="minorHAnsi"/>
              </w:rPr>
              <w:t xml:space="preserve"> Vega Angulo</w:t>
            </w:r>
          </w:p>
        </w:tc>
      </w:tr>
      <w:tr w:rsidR="008A2447" w:rsidRPr="00EF34E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EF34E1" w:rsidRDefault="008A2447" w:rsidP="00A919C1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Erio Gutierrez Llorens</w:t>
            </w:r>
          </w:p>
        </w:tc>
      </w:tr>
      <w:tr w:rsidR="00EF34E1" w:rsidRPr="00EF34E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EF34E1" w:rsidRDefault="00EF34E1" w:rsidP="00A919C1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EF34E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EF34E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CB4258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CB4258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CB4258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B4258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CB4258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CB4258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CB4258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5199F011" w:rsidR="008A2447" w:rsidRPr="00CB4258" w:rsidRDefault="002345D2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cstheme="minorHAnsi"/>
                    <w:sz w:val="20"/>
                  </w:rPr>
                  <w:t>DCP Autenticar Usuario</w:t>
                </w:r>
              </w:p>
            </w:tc>
          </w:sdtContent>
        </w:sdt>
      </w:tr>
      <w:tr w:rsidR="008A2447" w:rsidRPr="00CB4258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CB4258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CB4258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15A60F49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 xml:space="preserve">Ing. </w:t>
            </w:r>
            <w:proofErr w:type="spellStart"/>
            <w:r w:rsidRPr="00D60D05">
              <w:rPr>
                <w:rFonts w:eastAsia="PMingLiU" w:cstheme="minorHAnsi"/>
                <w:sz w:val="20"/>
              </w:rPr>
              <w:t>Maylin</w:t>
            </w:r>
            <w:proofErr w:type="spellEnd"/>
            <w:r w:rsidRPr="00D60D05">
              <w:rPr>
                <w:rFonts w:eastAsia="PMingLiU" w:cstheme="minorHAnsi"/>
                <w:sz w:val="20"/>
              </w:rPr>
              <w:t xml:space="preserve"> Vega Angulo</w:t>
            </w:r>
          </w:p>
        </w:tc>
      </w:tr>
      <w:tr w:rsidR="008A2447" w:rsidRPr="00CB4258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35E83484" w:rsidR="008A2447" w:rsidRPr="00CB4258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eastAsia="PMingLiU" w:cstheme="minorHAnsi"/>
                    <w:sz w:val="20"/>
                  </w:rPr>
                  <w:t>1.0.1</w:t>
                </w:r>
              </w:p>
            </w:tc>
          </w:sdtContent>
        </w:sdt>
      </w:tr>
      <w:tr w:rsidR="008A2447" w:rsidRPr="00CB4258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CB4258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>
                  <w:rPr>
                    <w:rFonts w:eastAsia="PMingLiU" w:cstheme="minorHAnsi"/>
                    <w:sz w:val="20"/>
                    <w:lang w:val="en-GB"/>
                  </w:rPr>
                  <w:t>10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03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CB4258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CB4258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CB4258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CB4258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CB4258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CB4258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0B668E77" w:rsidR="008A2447" w:rsidRPr="005E7D29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D60D05">
              <w:rPr>
                <w:rFonts w:eastAsia="PMingLiU" w:cstheme="minorHAnsi"/>
                <w:sz w:val="20"/>
              </w:rPr>
              <w:t xml:space="preserve">Ing. </w:t>
            </w:r>
            <w:proofErr w:type="spellStart"/>
            <w:r w:rsidRPr="00D60D05">
              <w:rPr>
                <w:rFonts w:eastAsia="PMingLiU" w:cstheme="minorHAnsi"/>
                <w:sz w:val="20"/>
              </w:rPr>
              <w:t>Maylin</w:t>
            </w:r>
            <w:proofErr w:type="spellEnd"/>
            <w:r w:rsidRPr="00D60D05">
              <w:rPr>
                <w:rFonts w:eastAsia="PMingLiU" w:cstheme="minorHAnsi"/>
                <w:sz w:val="20"/>
              </w:rPr>
              <w:t xml:space="preserve"> Vega Angulo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2FCE6C95" w:rsidR="008A2447" w:rsidRPr="005E7D29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PMingLiU" w:cstheme="minorHAnsi"/>
                <w:sz w:val="20"/>
                <w:szCs w:val="22"/>
              </w:rPr>
              <w:t>Director de Proyecto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462A9A0C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D60D05">
              <w:rPr>
                <w:rFonts w:eastAsia="Calibri" w:cstheme="minorHAnsi"/>
                <w:sz w:val="20"/>
                <w:szCs w:val="22"/>
              </w:rPr>
              <w:t>Aproba</w:t>
            </w:r>
            <w:r w:rsidR="00BF47C7">
              <w:rPr>
                <w:rFonts w:eastAsia="Calibri" w:cstheme="minorHAnsi"/>
                <w:sz w:val="20"/>
                <w:szCs w:val="22"/>
              </w:rPr>
              <w:t>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CB4258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11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</w:tr>
      <w:tr w:rsidR="008A2447" w:rsidRPr="00CB4258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CB4258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CB4258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CB4258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CB4258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CB4258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E8225D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77777777" w:rsidR="008A2447" w:rsidRPr="00E8225D" w:rsidRDefault="008A2447" w:rsidP="006E097B">
            <w:pPr>
              <w:spacing w:after="0"/>
              <w:jc w:val="left"/>
              <w:rPr>
                <w:sz w:val="20"/>
                <w:lang w:eastAsia="en-GB"/>
              </w:rPr>
            </w:pPr>
            <w:r w:rsidRPr="00E8225D">
              <w:rPr>
                <w:rFonts w:eastAsia="Calibri" w:cstheme="minorHAnsi"/>
                <w:color w:val="000000" w:themeColor="text1"/>
                <w:sz w:val="20"/>
              </w:rPr>
              <w:t>1.0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E8225D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</w:rPr>
            </w:pPr>
            <w:r w:rsidRPr="00E8225D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="00350C0B" w:rsidRPr="00E8225D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Pr="00E8225D">
              <w:rPr>
                <w:rFonts w:eastAsia="Calibri" w:cstheme="minorHAnsi"/>
                <w:color w:val="000000" w:themeColor="text1"/>
                <w:sz w:val="20"/>
              </w:rPr>
              <w:t>/0</w:t>
            </w:r>
            <w:r w:rsidR="00350C0B" w:rsidRPr="00E8225D">
              <w:rPr>
                <w:rFonts w:eastAsia="Calibri" w:cstheme="minorHAnsi"/>
                <w:color w:val="000000" w:themeColor="text1"/>
                <w:sz w:val="20"/>
              </w:rPr>
              <w:t>3</w:t>
            </w:r>
            <w:r w:rsidRPr="00E8225D">
              <w:rPr>
                <w:rFonts w:eastAsia="Calibri" w:cstheme="minorHAnsi"/>
                <w:color w:val="000000" w:themeColor="text1"/>
                <w:sz w:val="20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27448204" w:rsidR="008A2447" w:rsidRPr="00E8225D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E8225D">
              <w:rPr>
                <w:rFonts w:cstheme="minorHAnsi"/>
                <w:color w:val="000000" w:themeColor="text1"/>
                <w:sz w:val="20"/>
              </w:rPr>
              <w:t xml:space="preserve">Ing. </w:t>
            </w:r>
            <w:r w:rsidR="003A6E2F" w:rsidRPr="00E8225D">
              <w:rPr>
                <w:rFonts w:eastAsia="PMingLiU" w:cstheme="minorHAnsi"/>
                <w:sz w:val="20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6276CE0E" w:rsidR="008A2447" w:rsidRPr="00E8225D" w:rsidRDefault="008A2447" w:rsidP="00450609">
            <w:pPr>
              <w:spacing w:after="0"/>
              <w:rPr>
                <w:sz w:val="20"/>
                <w:lang w:eastAsia="en-GB"/>
              </w:rPr>
            </w:pPr>
            <w:r w:rsidRPr="00E8225D">
              <w:rPr>
                <w:rFonts w:cstheme="minorHAnsi"/>
                <w:color w:val="000000" w:themeColor="text1"/>
                <w:sz w:val="20"/>
              </w:rPr>
              <w:t xml:space="preserve">Formato del documento y ajustes en la descripción </w:t>
            </w:r>
            <w:r w:rsidR="00350C0B" w:rsidRPr="00E8225D">
              <w:rPr>
                <w:rFonts w:cstheme="minorHAnsi"/>
                <w:color w:val="000000" w:themeColor="text1"/>
                <w:sz w:val="20"/>
              </w:rPr>
              <w:t>del flujo de trabajo</w:t>
            </w:r>
            <w:r w:rsidRPr="00E8225D">
              <w:rPr>
                <w:rFonts w:cstheme="minorHAnsi"/>
                <w:color w:val="000000" w:themeColor="text1"/>
                <w:sz w:val="20"/>
              </w:rPr>
              <w:t>.</w:t>
            </w:r>
          </w:p>
        </w:tc>
      </w:tr>
      <w:tr w:rsidR="008A2447" w:rsidRPr="00CB4258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D55ED67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CB4258">
        <w:rPr>
          <w:rFonts w:eastAsia="Calibri" w:cstheme="minorHAnsi"/>
          <w:szCs w:val="22"/>
        </w:rPr>
        <w:t>La última versión de este documento está guardada en</w:t>
      </w:r>
      <w:r>
        <w:rPr>
          <w:rFonts w:eastAsia="Calibri" w:cstheme="minorHAnsi"/>
          <w:szCs w:val="22"/>
        </w:rPr>
        <w:t>:</w:t>
      </w:r>
    </w:p>
    <w:p w14:paraId="161B6804" w14:textId="0A6A4003" w:rsidR="008A2447" w:rsidRPr="00E9128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D60D05">
        <w:rPr>
          <w:rFonts w:eastAsia="Calibri" w:cstheme="minorHAnsi"/>
          <w:sz w:val="20"/>
        </w:rPr>
        <w:t>https://github.com/sivsa/proyectos_en_curso/2024/sigeca/2 Planificación</w:t>
      </w:r>
      <w:r w:rsidR="003A6E2F">
        <w:rPr>
          <w:rFonts w:eastAsia="Calibri" w:cstheme="minorHAnsi"/>
          <w:sz w:val="20"/>
        </w:rPr>
        <w:t>/</w:t>
      </w:r>
      <w:proofErr w:type="spellStart"/>
      <w:r w:rsidR="00837500" w:rsidRPr="00837500">
        <w:rPr>
          <w:rFonts w:eastAsia="Calibri" w:cstheme="minorHAnsi"/>
          <w:sz w:val="20"/>
        </w:rPr>
        <w:t>Disenno</w:t>
      </w:r>
      <w:proofErr w:type="spellEnd"/>
      <w:r w:rsidR="00837500" w:rsidRPr="00837500">
        <w:rPr>
          <w:rFonts w:eastAsia="Calibri" w:cstheme="minorHAnsi"/>
          <w:sz w:val="20"/>
        </w:rPr>
        <w:t xml:space="preserve"> Caso Prueba</w:t>
      </w:r>
    </w:p>
    <w:p w14:paraId="05E793C3" w14:textId="279F9F2A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26321B3C" w14:textId="77777777" w:rsidR="004F4633" w:rsidRPr="002E313E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2E313E" w:rsidRDefault="00934012" w:rsidP="00857D64">
      <w:pPr>
        <w:spacing w:after="0"/>
        <w:jc w:val="left"/>
        <w:rPr>
          <w:rFonts w:cstheme="minorHAnsi"/>
          <w:b/>
        </w:rPr>
      </w:pPr>
      <w:r w:rsidRPr="002E313E">
        <w:rPr>
          <w:rFonts w:cstheme="minorHAnsi"/>
          <w:b/>
        </w:rPr>
        <w:t>TABL</w:t>
      </w:r>
      <w:r w:rsidR="00177400" w:rsidRPr="002E313E">
        <w:rPr>
          <w:rFonts w:cstheme="minorHAnsi"/>
          <w:b/>
        </w:rPr>
        <w:t>A DE CONTENIDOS</w:t>
      </w:r>
    </w:p>
    <w:p w14:paraId="30EC6735" w14:textId="121612B1" w:rsidR="002345D2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2E313E">
        <w:rPr>
          <w:rFonts w:asciiTheme="minorHAnsi" w:hAnsiTheme="minorHAnsi" w:cstheme="minorHAnsi"/>
        </w:rPr>
        <w:fldChar w:fldCharType="begin"/>
      </w:r>
      <w:r w:rsidR="00934012" w:rsidRPr="002E313E">
        <w:rPr>
          <w:rFonts w:asciiTheme="minorHAnsi" w:hAnsiTheme="minorHAnsi" w:cstheme="minorHAnsi"/>
        </w:rPr>
        <w:instrText xml:space="preserve"> TOC  \* MERGEFORMAT </w:instrText>
      </w:r>
      <w:r w:rsidRPr="002E313E">
        <w:rPr>
          <w:rFonts w:asciiTheme="minorHAnsi" w:hAnsiTheme="minorHAnsi" w:cstheme="minorHAnsi"/>
        </w:rPr>
        <w:fldChar w:fldCharType="separate"/>
      </w:r>
      <w:r w:rsidR="002345D2">
        <w:rPr>
          <w:noProof/>
        </w:rPr>
        <w:t>1. Condiciones de Ejecución</w:t>
      </w:r>
      <w:r w:rsidR="002345D2">
        <w:rPr>
          <w:noProof/>
        </w:rPr>
        <w:tab/>
      </w:r>
      <w:r w:rsidR="002345D2">
        <w:rPr>
          <w:noProof/>
        </w:rPr>
        <w:fldChar w:fldCharType="begin"/>
      </w:r>
      <w:r w:rsidR="002345D2">
        <w:rPr>
          <w:noProof/>
        </w:rPr>
        <w:instrText xml:space="preserve"> PAGEREF _Toc192887238 \h </w:instrText>
      </w:r>
      <w:r w:rsidR="002345D2">
        <w:rPr>
          <w:noProof/>
        </w:rPr>
      </w:r>
      <w:r w:rsidR="002345D2">
        <w:rPr>
          <w:noProof/>
        </w:rPr>
        <w:fldChar w:fldCharType="separate"/>
      </w:r>
      <w:r w:rsidR="001B49B9">
        <w:rPr>
          <w:noProof/>
        </w:rPr>
        <w:t>4</w:t>
      </w:r>
      <w:r w:rsidR="002345D2">
        <w:rPr>
          <w:noProof/>
        </w:rPr>
        <w:fldChar w:fldCharType="end"/>
      </w:r>
    </w:p>
    <w:p w14:paraId="78402C20" w14:textId="384D71A7" w:rsidR="002345D2" w:rsidRDefault="002345D2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AUTENTICAR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_Toc192887239 \h </w:instrText>
      </w:r>
      <w:r>
        <w:rPr>
          <w:noProof/>
        </w:rPr>
      </w:r>
      <w:r>
        <w:rPr>
          <w:noProof/>
        </w:rPr>
        <w:fldChar w:fldCharType="separate"/>
      </w:r>
      <w:r w:rsidR="001B49B9">
        <w:rPr>
          <w:noProof/>
        </w:rPr>
        <w:t>4</w:t>
      </w:r>
      <w:r>
        <w:rPr>
          <w:noProof/>
        </w:rPr>
        <w:fldChar w:fldCharType="end"/>
      </w:r>
    </w:p>
    <w:p w14:paraId="50E9B997" w14:textId="48D8D4D4" w:rsidR="002345D2" w:rsidRDefault="002345D2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2.1. Descripción del Caso de Prueba</w:t>
      </w:r>
      <w:r>
        <w:tab/>
      </w:r>
      <w:r>
        <w:fldChar w:fldCharType="begin"/>
      </w:r>
      <w:r>
        <w:instrText xml:space="preserve"> PAGEREF _Toc192887240 \h </w:instrText>
      </w:r>
      <w:r>
        <w:fldChar w:fldCharType="separate"/>
      </w:r>
      <w:r w:rsidR="001B49B9">
        <w:t>4</w:t>
      </w:r>
      <w:r>
        <w:fldChar w:fldCharType="end"/>
      </w:r>
    </w:p>
    <w:p w14:paraId="3181BA56" w14:textId="0B7FC9E8" w:rsidR="002345D2" w:rsidRDefault="002345D2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2.2. Descripción de Variables</w:t>
      </w:r>
      <w:r>
        <w:tab/>
      </w:r>
      <w:r>
        <w:fldChar w:fldCharType="begin"/>
      </w:r>
      <w:r>
        <w:instrText xml:space="preserve"> PAGEREF _Toc192887241 \h </w:instrText>
      </w:r>
      <w:r>
        <w:fldChar w:fldCharType="separate"/>
      </w:r>
      <w:r w:rsidR="001B49B9">
        <w:t>5</w:t>
      </w:r>
      <w:r>
        <w:fldChar w:fldCharType="end"/>
      </w:r>
    </w:p>
    <w:p w14:paraId="58D63EF8" w14:textId="5FC2CE01" w:rsidR="002345D2" w:rsidRDefault="002345D2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2.3. Juego de Datos a Probar</w:t>
      </w:r>
      <w:r>
        <w:tab/>
      </w:r>
      <w:r>
        <w:fldChar w:fldCharType="begin"/>
      </w:r>
      <w:r>
        <w:instrText xml:space="preserve"> PAGEREF _Toc192887242 \h </w:instrText>
      </w:r>
      <w:r>
        <w:fldChar w:fldCharType="separate"/>
      </w:r>
      <w:r w:rsidR="001B49B9">
        <w:t>6</w:t>
      </w:r>
      <w:r>
        <w:fldChar w:fldCharType="end"/>
      </w:r>
    </w:p>
    <w:p w14:paraId="3A507282" w14:textId="2E3AA61B" w:rsidR="00934012" w:rsidRPr="002E313E" w:rsidRDefault="00D224B0">
      <w:pPr>
        <w:rPr>
          <w:rFonts w:cstheme="minorHAnsi"/>
        </w:rPr>
      </w:pPr>
      <w:r w:rsidRPr="002E313E">
        <w:rPr>
          <w:rFonts w:cstheme="minorHAnsi"/>
        </w:rPr>
        <w:fldChar w:fldCharType="end"/>
      </w:r>
      <w:bookmarkEnd w:id="3"/>
    </w:p>
    <w:p w14:paraId="3B45C4E9" w14:textId="77777777" w:rsidR="00934012" w:rsidRPr="002E313E" w:rsidRDefault="00A70743" w:rsidP="00A70743">
      <w:pPr>
        <w:pStyle w:val="SubTitle2"/>
        <w:jc w:val="both"/>
        <w:rPr>
          <w:rFonts w:cstheme="minorHAnsi"/>
        </w:rPr>
      </w:pPr>
      <w:r w:rsidRPr="002E313E">
        <w:rPr>
          <w:rFonts w:cstheme="minorHAnsi"/>
        </w:rPr>
        <w:t xml:space="preserve"> </w:t>
      </w:r>
    </w:p>
    <w:p w14:paraId="7E9FF6C2" w14:textId="77777777" w:rsidR="00934012" w:rsidRPr="002E313E" w:rsidRDefault="00934012">
      <w:pPr>
        <w:rPr>
          <w:rFonts w:cstheme="minorHAnsi"/>
        </w:rPr>
      </w:pPr>
    </w:p>
    <w:p w14:paraId="59CA61B1" w14:textId="77777777" w:rsidR="00934012" w:rsidRPr="002E313E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2E313E" w:rsidRDefault="00934012">
      <w:pPr>
        <w:rPr>
          <w:rFonts w:cstheme="minorHAnsi"/>
        </w:rPr>
        <w:sectPr w:rsidR="00934012" w:rsidRPr="002E313E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D15DF7C" w:rsidR="008D17D1" w:rsidRPr="008D17D1" w:rsidRDefault="004A1C98" w:rsidP="004A1C98">
      <w:pPr>
        <w:pStyle w:val="Ttulo1"/>
      </w:pPr>
      <w:bookmarkStart w:id="5" w:name="_Toc192887238"/>
      <w:bookmarkEnd w:id="4"/>
      <w:r w:rsidRPr="004A1C98">
        <w:lastRenderedPageBreak/>
        <w:t xml:space="preserve">Condiciones de </w:t>
      </w:r>
      <w:r>
        <w:t>E</w:t>
      </w:r>
      <w:r w:rsidRPr="004A1C98">
        <w:t>jecución</w:t>
      </w:r>
      <w:bookmarkEnd w:id="5"/>
    </w:p>
    <w:p w14:paraId="10760010" w14:textId="7FE72E1A" w:rsidR="00976B7E" w:rsidRPr="00976B7E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US"/>
        </w:rPr>
      </w:pPr>
      <w:r w:rsidRPr="00976B7E">
        <w:rPr>
          <w:b/>
          <w:bCs/>
          <w:sz w:val="22"/>
          <w:szCs w:val="22"/>
          <w:lang w:val="es-US"/>
        </w:rPr>
        <w:t>Condiciones previas para el usuario:</w:t>
      </w:r>
    </w:p>
    <w:p w14:paraId="19ED219C" w14:textId="62542F5A" w:rsidR="00976B7E" w:rsidRPr="00976B7E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El usuario debe tener una cuenta registrada en el sistema</w:t>
      </w:r>
      <w:r w:rsidR="005366EF">
        <w:rPr>
          <w:sz w:val="22"/>
          <w:szCs w:val="22"/>
          <w:lang w:val="es-US"/>
        </w:rPr>
        <w:t>.</w:t>
      </w:r>
    </w:p>
    <w:p w14:paraId="392F0F33" w14:textId="77777777" w:rsidR="00976B7E" w:rsidRPr="00976B7E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El usuario debe conocer su correo electrónico y contraseña.</w:t>
      </w:r>
    </w:p>
    <w:p w14:paraId="5D66F3D6" w14:textId="77777777" w:rsidR="00976B7E" w:rsidRPr="00976B7E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Si es el primer inicio de sesión desde un nuevo dispositivo, el usuario debe tener acceso al correo electrónico registrado para recibir el código de verificación.</w:t>
      </w:r>
    </w:p>
    <w:p w14:paraId="51A5508D" w14:textId="5AAC0AD8" w:rsidR="00976B7E" w:rsidRPr="00976B7E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US"/>
        </w:rPr>
      </w:pPr>
      <w:r w:rsidRPr="00976B7E">
        <w:rPr>
          <w:b/>
          <w:bCs/>
          <w:sz w:val="22"/>
          <w:szCs w:val="22"/>
          <w:lang w:val="es-US"/>
        </w:rPr>
        <w:t>Condiciones para las credenciales:</w:t>
      </w:r>
    </w:p>
    <w:p w14:paraId="4E101C12" w14:textId="77777777" w:rsidR="00976B7E" w:rsidRPr="00976B7E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El correo electrónico ingresado debe ser válido y no pertenecer a un dominio desechable.</w:t>
      </w:r>
    </w:p>
    <w:p w14:paraId="5B11B920" w14:textId="77777777" w:rsidR="00976B7E" w:rsidRPr="00976B7E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La contraseña debe cumplir con el formato predefinido (por ejemplo, longitud mínima, combinación de caracteres).</w:t>
      </w:r>
    </w:p>
    <w:p w14:paraId="51F7F19E" w14:textId="77777777" w:rsidR="00976B7E" w:rsidRPr="00976B7E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La contraseña no debe estar vacía ni contener espacios en blanco adicionales.</w:t>
      </w:r>
    </w:p>
    <w:p w14:paraId="2FFD10F1" w14:textId="77777777" w:rsidR="00976B7E" w:rsidRPr="00976B7E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 xml:space="preserve">El </w:t>
      </w:r>
      <w:proofErr w:type="spellStart"/>
      <w:r w:rsidRPr="00976B7E">
        <w:rPr>
          <w:sz w:val="22"/>
          <w:szCs w:val="22"/>
          <w:lang w:val="es-US"/>
        </w:rPr>
        <w:t>reCAPTCHA</w:t>
      </w:r>
      <w:proofErr w:type="spellEnd"/>
      <w:r w:rsidRPr="00976B7E">
        <w:rPr>
          <w:sz w:val="22"/>
          <w:szCs w:val="22"/>
          <w:lang w:val="es-US"/>
        </w:rPr>
        <w:t xml:space="preserve"> debe ser completado correctamente.</w:t>
      </w:r>
    </w:p>
    <w:p w14:paraId="1A7FBF86" w14:textId="0230C706" w:rsidR="00976B7E" w:rsidRPr="00976B7E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US"/>
        </w:rPr>
      </w:pPr>
      <w:r w:rsidRPr="00976B7E">
        <w:rPr>
          <w:b/>
          <w:bCs/>
          <w:sz w:val="22"/>
          <w:szCs w:val="22"/>
          <w:lang w:val="es-US"/>
        </w:rPr>
        <w:t>Condiciones de la cuenta:</w:t>
      </w:r>
    </w:p>
    <w:p w14:paraId="31E34695" w14:textId="77777777" w:rsidR="00976B7E" w:rsidRPr="00976B7E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La cuenta debe estar activa para permitir el inicio de sesión. Si está bloqueada, desactivada o en espera de verificación de correo, no se permitirá el acceso.</w:t>
      </w:r>
    </w:p>
    <w:p w14:paraId="77177FDE" w14:textId="77777777" w:rsidR="00976B7E" w:rsidRPr="00976B7E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El sistema debe estar configurado para bloquear temporalmente la cuenta después de un número predefinido de intentos fallidos (por ejemplo, 5 intentos).</w:t>
      </w:r>
    </w:p>
    <w:p w14:paraId="5B915B43" w14:textId="77777777" w:rsidR="00976B7E" w:rsidRPr="00976B7E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El sistema debe verificar si el intento de inicio de sesión proviene de un dispositivo o ubicación sospechosa.</w:t>
      </w:r>
    </w:p>
    <w:p w14:paraId="7266FDAB" w14:textId="40B10FB4" w:rsidR="00976B7E" w:rsidRPr="00976B7E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US"/>
        </w:rPr>
      </w:pPr>
      <w:r w:rsidRPr="00976B7E">
        <w:rPr>
          <w:b/>
          <w:bCs/>
          <w:sz w:val="22"/>
          <w:szCs w:val="22"/>
          <w:lang w:val="es-US"/>
        </w:rPr>
        <w:t>Condiciones de entorno:</w:t>
      </w:r>
    </w:p>
    <w:p w14:paraId="741E6B46" w14:textId="77777777" w:rsidR="00976B7E" w:rsidRPr="00976B7E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 xml:space="preserve">El sistema debe contar con la infraestructura necesaria para validar el </w:t>
      </w:r>
      <w:proofErr w:type="spellStart"/>
      <w:r w:rsidRPr="00976B7E">
        <w:rPr>
          <w:sz w:val="22"/>
          <w:szCs w:val="22"/>
          <w:lang w:val="es-US"/>
        </w:rPr>
        <w:t>reCAPTCHA</w:t>
      </w:r>
      <w:proofErr w:type="spellEnd"/>
      <w:r w:rsidRPr="00976B7E">
        <w:rPr>
          <w:sz w:val="22"/>
          <w:szCs w:val="22"/>
          <w:lang w:val="es-US"/>
        </w:rPr>
        <w:t>.</w:t>
      </w:r>
    </w:p>
    <w:p w14:paraId="4E065AD5" w14:textId="77777777" w:rsidR="00976B7E" w:rsidRPr="00976B7E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El sistema debe tener acceso a la base de datos para verificar la existencia del usuario y los detalles de la cuenta (estado, intentos fallidos, etc.).</w:t>
      </w:r>
    </w:p>
    <w:p w14:paraId="64D787B3" w14:textId="46FB79DE" w:rsidR="00976B7E" w:rsidRPr="00976B7E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El sistema debe contar con mecanismos para generar un token de sesión</w:t>
      </w:r>
      <w:r w:rsidR="001A2BB2">
        <w:rPr>
          <w:sz w:val="22"/>
          <w:szCs w:val="22"/>
          <w:lang w:val="es-US"/>
        </w:rPr>
        <w:t>.</w:t>
      </w:r>
    </w:p>
    <w:p w14:paraId="3B7DD491" w14:textId="087E45FC" w:rsidR="00976B7E" w:rsidRPr="00976B7E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US"/>
        </w:rPr>
      </w:pPr>
      <w:r w:rsidRPr="00976B7E">
        <w:rPr>
          <w:b/>
          <w:bCs/>
          <w:sz w:val="22"/>
          <w:szCs w:val="22"/>
          <w:lang w:val="es-US"/>
        </w:rPr>
        <w:t>Condiciones adicionales:</w:t>
      </w:r>
    </w:p>
    <w:p w14:paraId="65507FC9" w14:textId="77777777" w:rsidR="00976B7E" w:rsidRPr="00976B7E" w:rsidRDefault="00976B7E" w:rsidP="001A2BB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Si el usuario supera el límite de intentos fallidos, el sistema debe bloquear la cuenta temporalmente y mostrar un mensaje de error adecuado.</w:t>
      </w:r>
    </w:p>
    <w:p w14:paraId="5C433C4D" w14:textId="77777777" w:rsidR="00976B7E" w:rsidRPr="00976B7E" w:rsidRDefault="00976B7E" w:rsidP="001A2BB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US"/>
        </w:rPr>
      </w:pPr>
      <w:r w:rsidRPr="00976B7E">
        <w:rPr>
          <w:sz w:val="22"/>
          <w:szCs w:val="22"/>
          <w:lang w:val="es-US"/>
        </w:rPr>
        <w:t>Si el intento de inicio de sesión es desde un dispositivo nuevo, se debe enviar un código de verificación al correo del usuario.</w:t>
      </w:r>
    </w:p>
    <w:p w14:paraId="144FCCF3" w14:textId="39FDFE6F" w:rsidR="00976B7E" w:rsidRPr="001A2BB2" w:rsidRDefault="00976B7E" w:rsidP="00962106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lang w:val="es-US"/>
        </w:rPr>
      </w:pPr>
      <w:r w:rsidRPr="00976B7E">
        <w:rPr>
          <w:sz w:val="22"/>
          <w:szCs w:val="22"/>
          <w:lang w:val="es-US"/>
        </w:rPr>
        <w:t>El sistema debe registrar los intentos de autenticación en los logs para auditoría</w:t>
      </w:r>
      <w:r w:rsidR="001A2BB2" w:rsidRPr="001A2BB2">
        <w:rPr>
          <w:sz w:val="22"/>
          <w:szCs w:val="22"/>
          <w:lang w:val="es-US"/>
        </w:rPr>
        <w:t>.</w:t>
      </w:r>
    </w:p>
    <w:p w14:paraId="5A569A5E" w14:textId="5ACA101D" w:rsidR="008D17D1" w:rsidRDefault="002345D2" w:rsidP="003D6D55">
      <w:pPr>
        <w:pStyle w:val="Ttulo1"/>
      </w:pPr>
      <w:bookmarkStart w:id="6" w:name="_Toc192887239"/>
      <w:r>
        <w:t>AUTENTICAR USUARIO</w:t>
      </w:r>
      <w:bookmarkEnd w:id="6"/>
    </w:p>
    <w:p w14:paraId="4F20F001" w14:textId="55A0DC03" w:rsidR="003250B5" w:rsidRDefault="002345D2" w:rsidP="003250B5">
      <w:pPr>
        <w:pStyle w:val="Ttulo2"/>
      </w:pPr>
      <w:bookmarkStart w:id="7" w:name="_Hlk192887148"/>
      <w:bookmarkStart w:id="8" w:name="_Toc192887240"/>
      <w:r>
        <w:t>Descripción del Caso de Prueba</w:t>
      </w:r>
      <w:bookmarkEnd w:id="8"/>
    </w:p>
    <w:bookmarkEnd w:id="7"/>
    <w:p w14:paraId="4FAC0532" w14:textId="317C84F9" w:rsidR="00FD1EEC" w:rsidRDefault="003250B5" w:rsidP="003250B5">
      <w:pPr>
        <w:pStyle w:val="Text2"/>
      </w:pPr>
      <w:r w:rsidRPr="003250B5">
        <w:t>El sistema debe permitir que los usuarios se autentiquen a través de su correo electrónico y contraseña, validando la existencia del usuario y el estado de su cuenta.</w:t>
      </w:r>
    </w:p>
    <w:p w14:paraId="305B1716" w14:textId="77777777" w:rsidR="00FD1EEC" w:rsidRDefault="00FD1EEC" w:rsidP="003250B5">
      <w:pPr>
        <w:pStyle w:val="Text2"/>
      </w:pPr>
    </w:p>
    <w:p w14:paraId="3683D77E" w14:textId="77777777" w:rsidR="00FD1EEC" w:rsidRDefault="00FD1EEC" w:rsidP="003250B5">
      <w:pPr>
        <w:pStyle w:val="Text2"/>
      </w:pPr>
    </w:p>
    <w:p w14:paraId="340BA07B" w14:textId="77777777" w:rsidR="00FD1EEC" w:rsidRPr="003250B5" w:rsidRDefault="00FD1EEC" w:rsidP="003250B5">
      <w:pPr>
        <w:pStyle w:val="Text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75"/>
        <w:gridCol w:w="5601"/>
      </w:tblGrid>
      <w:tr w:rsidR="003250B5" w:rsidRPr="00134E36" w14:paraId="05294C82" w14:textId="77777777" w:rsidTr="00FD1EEC">
        <w:trPr>
          <w:trHeight w:val="432"/>
        </w:trPr>
        <w:tc>
          <w:tcPr>
            <w:tcW w:w="2875" w:type="dxa"/>
            <w:shd w:val="clear" w:color="auto" w:fill="D9D9D9" w:themeFill="background1" w:themeFillShade="D9"/>
            <w:hideMark/>
          </w:tcPr>
          <w:p w14:paraId="56656732" w14:textId="77777777" w:rsidR="003250B5" w:rsidRPr="00134E36" w:rsidRDefault="003250B5" w:rsidP="00FE1863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lastRenderedPageBreak/>
              <w:t>Escenarios de Pruebas</w:t>
            </w:r>
          </w:p>
        </w:tc>
        <w:tc>
          <w:tcPr>
            <w:tcW w:w="5601" w:type="dxa"/>
            <w:shd w:val="clear" w:color="auto" w:fill="D9D9D9" w:themeFill="background1" w:themeFillShade="D9"/>
            <w:hideMark/>
          </w:tcPr>
          <w:p w14:paraId="0B34D703" w14:textId="77777777" w:rsidR="003250B5" w:rsidRPr="00134E36" w:rsidRDefault="003250B5" w:rsidP="003708A5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Flujo del Escenario</w:t>
            </w:r>
          </w:p>
        </w:tc>
      </w:tr>
      <w:tr w:rsidR="003250B5" w:rsidRPr="00134E36" w14:paraId="1C9A0C54" w14:textId="77777777" w:rsidTr="003250B5">
        <w:trPr>
          <w:trHeight w:val="1790"/>
        </w:trPr>
        <w:tc>
          <w:tcPr>
            <w:tcW w:w="2875" w:type="dxa"/>
            <w:hideMark/>
          </w:tcPr>
          <w:p w14:paraId="633D8909" w14:textId="77777777" w:rsidR="003250B5" w:rsidRPr="00134E36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Escenario 1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: Ingreso de credenciales correctas (correo y contraseña válidos)</w:t>
            </w:r>
          </w:p>
        </w:tc>
        <w:tc>
          <w:tcPr>
            <w:tcW w:w="5601" w:type="dxa"/>
            <w:hideMark/>
          </w:tcPr>
          <w:p w14:paraId="05736873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1. El usuario ingresa su correo electrónico y contraseña.</w:t>
            </w:r>
          </w:p>
          <w:p w14:paraId="377AC378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2. El sistema valida el formato del correo y la contraseña.</w:t>
            </w:r>
          </w:p>
          <w:p w14:paraId="7BA99534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3. Se verifica que el correo esté registrado.</w:t>
            </w:r>
          </w:p>
          <w:p w14:paraId="33CDD817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4. Se verifica la contraseña.</w:t>
            </w:r>
          </w:p>
          <w:p w14:paraId="7AE7A8EB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5. Se verifica el estado de la cuenta.</w:t>
            </w:r>
          </w:p>
          <w:p w14:paraId="4ABF011A" w14:textId="244832EA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6. Si todo es correcto, el usuario inicia sesión exitosamente.</w:t>
            </w:r>
          </w:p>
        </w:tc>
      </w:tr>
      <w:tr w:rsidR="003250B5" w:rsidRPr="00134E36" w14:paraId="74231085" w14:textId="77777777" w:rsidTr="003250B5">
        <w:trPr>
          <w:trHeight w:val="980"/>
        </w:trPr>
        <w:tc>
          <w:tcPr>
            <w:tcW w:w="2875" w:type="dxa"/>
            <w:hideMark/>
          </w:tcPr>
          <w:p w14:paraId="5B3875F5" w14:textId="77777777" w:rsidR="003250B5" w:rsidRPr="00134E36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Escenario 2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: Correo con formato incorrecto (ej. </w:t>
            </w:r>
            <w:proofErr w:type="spellStart"/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usuario@dominio$com</w:t>
            </w:r>
            <w:proofErr w:type="spellEnd"/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)</w:t>
            </w:r>
          </w:p>
        </w:tc>
        <w:tc>
          <w:tcPr>
            <w:tcW w:w="5601" w:type="dxa"/>
            <w:hideMark/>
          </w:tcPr>
          <w:p w14:paraId="08106E6E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1. El usuario ingresa un correo con un formato inválido.</w:t>
            </w:r>
          </w:p>
          <w:p w14:paraId="20122BB2" w14:textId="796922A9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2. El sistema muestra el mensaje de error: </w:t>
            </w:r>
            <w:r w:rsidRPr="00134E36">
              <w:rPr>
                <w:rFonts w:cstheme="minorHAnsi"/>
                <w:i/>
                <w:iCs/>
                <w:color w:val="000000"/>
                <w:szCs w:val="22"/>
                <w:lang w:val="es-US" w:eastAsia="es-US"/>
              </w:rPr>
              <w:t>"El correo electrónico contiene caracteres no permitidos."</w:t>
            </w:r>
          </w:p>
        </w:tc>
      </w:tr>
      <w:tr w:rsidR="003250B5" w:rsidRPr="00134E36" w14:paraId="53EC830F" w14:textId="77777777" w:rsidTr="003250B5">
        <w:trPr>
          <w:trHeight w:val="980"/>
        </w:trPr>
        <w:tc>
          <w:tcPr>
            <w:tcW w:w="2875" w:type="dxa"/>
            <w:hideMark/>
          </w:tcPr>
          <w:p w14:paraId="11D2E278" w14:textId="77777777" w:rsidR="003250B5" w:rsidRPr="00134E36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Escenario 3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: Contraseña incorrecta</w:t>
            </w:r>
          </w:p>
        </w:tc>
        <w:tc>
          <w:tcPr>
            <w:tcW w:w="5601" w:type="dxa"/>
            <w:hideMark/>
          </w:tcPr>
          <w:p w14:paraId="22EE244E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1. El usuario ingresa una contraseña incorrecta.</w:t>
            </w:r>
          </w:p>
          <w:p w14:paraId="6246DF2C" w14:textId="24F37DCF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2. El sistema muestra el mensaje de error: </w:t>
            </w:r>
            <w:r w:rsidRPr="00134E36">
              <w:rPr>
                <w:rFonts w:cstheme="minorHAnsi"/>
                <w:i/>
                <w:iCs/>
                <w:color w:val="000000"/>
                <w:szCs w:val="22"/>
                <w:lang w:val="es-US" w:eastAsia="es-US"/>
              </w:rPr>
              <w:t>"Contraseña incorrecta."</w:t>
            </w:r>
          </w:p>
        </w:tc>
      </w:tr>
      <w:tr w:rsidR="003250B5" w:rsidRPr="00134E36" w14:paraId="0C9F0CCD" w14:textId="77777777" w:rsidTr="003250B5">
        <w:trPr>
          <w:trHeight w:val="1160"/>
        </w:trPr>
        <w:tc>
          <w:tcPr>
            <w:tcW w:w="2875" w:type="dxa"/>
            <w:hideMark/>
          </w:tcPr>
          <w:p w14:paraId="61713519" w14:textId="77777777" w:rsidR="003250B5" w:rsidRPr="00134E36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Escenario 4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: Cuenta desactivada</w:t>
            </w:r>
          </w:p>
        </w:tc>
        <w:tc>
          <w:tcPr>
            <w:tcW w:w="5601" w:type="dxa"/>
            <w:hideMark/>
          </w:tcPr>
          <w:p w14:paraId="398DE413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1. El usuario ingresa sus credenciales correctamente, pero la cuenta está desactivada.</w:t>
            </w:r>
          </w:p>
          <w:p w14:paraId="4F0EFA24" w14:textId="13737FB3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2. El sistema muestra el mensaje de error: </w:t>
            </w:r>
            <w:r w:rsidRPr="00134E36">
              <w:rPr>
                <w:rFonts w:cstheme="minorHAnsi"/>
                <w:i/>
                <w:iCs/>
                <w:color w:val="000000"/>
                <w:szCs w:val="22"/>
                <w:lang w:val="es-US" w:eastAsia="es-US"/>
              </w:rPr>
              <w:t>"Cuenta desactivada. Contacte con soporte."</w:t>
            </w:r>
          </w:p>
        </w:tc>
      </w:tr>
      <w:tr w:rsidR="003250B5" w:rsidRPr="00134E36" w14:paraId="2A0E8D09" w14:textId="77777777" w:rsidTr="003250B5">
        <w:trPr>
          <w:trHeight w:val="1250"/>
        </w:trPr>
        <w:tc>
          <w:tcPr>
            <w:tcW w:w="2875" w:type="dxa"/>
            <w:hideMark/>
          </w:tcPr>
          <w:p w14:paraId="2F1E1114" w14:textId="77777777" w:rsidR="003250B5" w:rsidRPr="00134E36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Escenario 5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: Cuenta bloqueada temporalmente por múltiples intentos fallidos</w:t>
            </w:r>
          </w:p>
        </w:tc>
        <w:tc>
          <w:tcPr>
            <w:tcW w:w="5601" w:type="dxa"/>
            <w:hideMark/>
          </w:tcPr>
          <w:p w14:paraId="5721FFD3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1. El usuario ingresa varias contraseñas incorrectas.</w:t>
            </w:r>
          </w:p>
          <w:p w14:paraId="2F820535" w14:textId="4E6034D1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2. El sistema bloquea la cuenta y muestra el mensaje: </w:t>
            </w:r>
            <w:r w:rsidRPr="00134E36">
              <w:rPr>
                <w:rFonts w:cstheme="minorHAnsi"/>
                <w:i/>
                <w:iCs/>
                <w:color w:val="000000"/>
                <w:szCs w:val="22"/>
                <w:lang w:val="es-US" w:eastAsia="es-US"/>
              </w:rPr>
              <w:t>"Cuenta bloqueada temporalmente. Intente nuevamente en 30 minutos."</w:t>
            </w:r>
          </w:p>
        </w:tc>
      </w:tr>
      <w:tr w:rsidR="003250B5" w:rsidRPr="00134E36" w14:paraId="1211A557" w14:textId="77777777" w:rsidTr="003250B5">
        <w:trPr>
          <w:trHeight w:val="1430"/>
        </w:trPr>
        <w:tc>
          <w:tcPr>
            <w:tcW w:w="2875" w:type="dxa"/>
            <w:hideMark/>
          </w:tcPr>
          <w:p w14:paraId="23846D4F" w14:textId="77777777" w:rsidR="003250B5" w:rsidRPr="00134E36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Escenario 6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: Primer inicio de sesión desde un nuevo dispositivo</w:t>
            </w:r>
          </w:p>
        </w:tc>
        <w:tc>
          <w:tcPr>
            <w:tcW w:w="5601" w:type="dxa"/>
            <w:hideMark/>
          </w:tcPr>
          <w:p w14:paraId="1E57C1ED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1. El usuario inicia sesión desde un dispositivo nuevo.</w:t>
            </w:r>
          </w:p>
          <w:p w14:paraId="27B76A28" w14:textId="05A3F86A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2. El sistema envía un </w:t>
            </w:r>
            <w:r>
              <w:rPr>
                <w:rFonts w:cstheme="minorHAnsi"/>
                <w:color w:val="000000"/>
                <w:szCs w:val="22"/>
                <w:lang w:val="es-US" w:eastAsia="es-US"/>
              </w:rPr>
              <w:t>link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 de verificación al correo del usuario.</w:t>
            </w:r>
          </w:p>
          <w:p w14:paraId="2A622427" w14:textId="38869550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3. El usuario </w:t>
            </w:r>
            <w:r>
              <w:rPr>
                <w:rFonts w:cstheme="minorHAnsi"/>
                <w:color w:val="000000"/>
                <w:szCs w:val="22"/>
                <w:lang w:val="es-US" w:eastAsia="es-US"/>
              </w:rPr>
              <w:t>accede al link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 de verificación para completar la autenticación.</w:t>
            </w:r>
          </w:p>
        </w:tc>
      </w:tr>
      <w:tr w:rsidR="003250B5" w:rsidRPr="00134E36" w14:paraId="286765DF" w14:textId="77777777" w:rsidTr="003250B5">
        <w:trPr>
          <w:trHeight w:val="1160"/>
        </w:trPr>
        <w:tc>
          <w:tcPr>
            <w:tcW w:w="2875" w:type="dxa"/>
            <w:hideMark/>
          </w:tcPr>
          <w:p w14:paraId="22218CC0" w14:textId="77777777" w:rsidR="003250B5" w:rsidRPr="00134E36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Escenario 7</w:t>
            </w: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: Verificación de cuenta no completada</w:t>
            </w:r>
          </w:p>
        </w:tc>
        <w:tc>
          <w:tcPr>
            <w:tcW w:w="5601" w:type="dxa"/>
            <w:hideMark/>
          </w:tcPr>
          <w:p w14:paraId="46C702BB" w14:textId="77777777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>1. El usuario intenta iniciar sesión, pero no ha verificado su correo.</w:t>
            </w:r>
          </w:p>
          <w:p w14:paraId="7C216688" w14:textId="5BC09952" w:rsidR="003250B5" w:rsidRPr="00134E36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134E36">
              <w:rPr>
                <w:rFonts w:cstheme="minorHAnsi"/>
                <w:color w:val="000000"/>
                <w:szCs w:val="22"/>
                <w:lang w:val="es-US" w:eastAsia="es-US"/>
              </w:rPr>
              <w:t xml:space="preserve">2. El sistema muestra el mensaje: </w:t>
            </w:r>
            <w:r w:rsidRPr="00134E36">
              <w:rPr>
                <w:rFonts w:cstheme="minorHAnsi"/>
                <w:i/>
                <w:iCs/>
                <w:color w:val="000000"/>
                <w:szCs w:val="22"/>
                <w:lang w:val="es-US" w:eastAsia="es-US"/>
              </w:rPr>
              <w:t>"Debe verificar su correo electrónico antes de iniciar sesión."</w:t>
            </w:r>
          </w:p>
        </w:tc>
      </w:tr>
    </w:tbl>
    <w:p w14:paraId="02E634B7" w14:textId="235E1827" w:rsidR="008D17D1" w:rsidRPr="008D17D1" w:rsidRDefault="00EC1E13" w:rsidP="002345D2">
      <w:pPr>
        <w:pStyle w:val="Ttulo2"/>
      </w:pPr>
      <w:bookmarkStart w:id="9" w:name="_Toc192887241"/>
      <w:r>
        <w:t>Descripción de Variables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1945"/>
        <w:gridCol w:w="1440"/>
        <w:gridCol w:w="1260"/>
        <w:gridCol w:w="3351"/>
      </w:tblGrid>
      <w:tr w:rsidR="00C849AE" w:rsidRPr="00C849AE" w14:paraId="341879E9" w14:textId="77777777" w:rsidTr="00C849AE">
        <w:trPr>
          <w:trHeight w:val="576"/>
        </w:trPr>
        <w:tc>
          <w:tcPr>
            <w:tcW w:w="480" w:type="dxa"/>
            <w:shd w:val="clear" w:color="auto" w:fill="D9D9D9" w:themeFill="background1" w:themeFillShade="D9"/>
            <w:hideMark/>
          </w:tcPr>
          <w:p w14:paraId="48092CC1" w14:textId="77777777" w:rsidR="00C849AE" w:rsidRPr="00C849AE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No</w:t>
            </w:r>
          </w:p>
        </w:tc>
        <w:tc>
          <w:tcPr>
            <w:tcW w:w="1945" w:type="dxa"/>
            <w:shd w:val="clear" w:color="auto" w:fill="D9D9D9" w:themeFill="background1" w:themeFillShade="D9"/>
            <w:hideMark/>
          </w:tcPr>
          <w:p w14:paraId="2306C9AC" w14:textId="77777777" w:rsidR="00C849AE" w:rsidRPr="00C849AE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Nombre de Campo</w:t>
            </w:r>
          </w:p>
        </w:tc>
        <w:tc>
          <w:tcPr>
            <w:tcW w:w="1440" w:type="dxa"/>
            <w:shd w:val="clear" w:color="auto" w:fill="D9D9D9" w:themeFill="background1" w:themeFillShade="D9"/>
            <w:hideMark/>
          </w:tcPr>
          <w:p w14:paraId="567391FE" w14:textId="77777777" w:rsidR="00C849AE" w:rsidRPr="00C849AE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Clasificación</w:t>
            </w:r>
          </w:p>
        </w:tc>
        <w:tc>
          <w:tcPr>
            <w:tcW w:w="1260" w:type="dxa"/>
            <w:shd w:val="clear" w:color="auto" w:fill="D9D9D9" w:themeFill="background1" w:themeFillShade="D9"/>
            <w:hideMark/>
          </w:tcPr>
          <w:p w14:paraId="2AB49431" w14:textId="77777777" w:rsidR="00C849AE" w:rsidRPr="00C849AE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¿Puede ser nulo?</w:t>
            </w:r>
          </w:p>
        </w:tc>
        <w:tc>
          <w:tcPr>
            <w:tcW w:w="3351" w:type="dxa"/>
            <w:shd w:val="clear" w:color="auto" w:fill="D9D9D9" w:themeFill="background1" w:themeFillShade="D9"/>
            <w:hideMark/>
          </w:tcPr>
          <w:p w14:paraId="6CA5EA40" w14:textId="77777777" w:rsidR="00C849AE" w:rsidRPr="00C849AE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b/>
                <w:bCs/>
                <w:color w:val="000000"/>
                <w:szCs w:val="22"/>
                <w:lang w:val="es-US" w:eastAsia="es-US"/>
              </w:rPr>
              <w:t>Descripción</w:t>
            </w:r>
          </w:p>
        </w:tc>
      </w:tr>
      <w:tr w:rsidR="00C849AE" w:rsidRPr="00C849AE" w14:paraId="0FD8C970" w14:textId="77777777" w:rsidTr="00D41A99">
        <w:trPr>
          <w:trHeight w:val="908"/>
        </w:trPr>
        <w:tc>
          <w:tcPr>
            <w:tcW w:w="480" w:type="dxa"/>
            <w:hideMark/>
          </w:tcPr>
          <w:p w14:paraId="2A099F69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1</w:t>
            </w:r>
          </w:p>
        </w:tc>
        <w:tc>
          <w:tcPr>
            <w:tcW w:w="1945" w:type="dxa"/>
            <w:hideMark/>
          </w:tcPr>
          <w:p w14:paraId="4E3548B9" w14:textId="7D5DEBEB" w:rsidR="00C849AE" w:rsidRPr="00C849AE" w:rsidRDefault="00D41A99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>
              <w:rPr>
                <w:rFonts w:cstheme="minorHAnsi"/>
                <w:color w:val="000000"/>
                <w:szCs w:val="22"/>
                <w:lang w:val="es-US" w:eastAsia="es-US"/>
              </w:rPr>
              <w:t>C</w:t>
            </w:r>
            <w:r w:rsidR="00C849AE" w:rsidRPr="00C849AE">
              <w:rPr>
                <w:rFonts w:cstheme="minorHAnsi"/>
                <w:color w:val="000000"/>
                <w:szCs w:val="22"/>
                <w:lang w:val="es-US" w:eastAsia="es-US"/>
              </w:rPr>
              <w:t>orreo electrónico</w:t>
            </w:r>
          </w:p>
        </w:tc>
        <w:tc>
          <w:tcPr>
            <w:tcW w:w="1440" w:type="dxa"/>
            <w:hideMark/>
          </w:tcPr>
          <w:p w14:paraId="6D33C948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76BDB475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No</w:t>
            </w:r>
          </w:p>
        </w:tc>
        <w:tc>
          <w:tcPr>
            <w:tcW w:w="3351" w:type="dxa"/>
            <w:hideMark/>
          </w:tcPr>
          <w:p w14:paraId="66C0DC85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Dirección de correo electrónico del usuario. Se valida el formato y la existencia.</w:t>
            </w:r>
          </w:p>
        </w:tc>
      </w:tr>
      <w:tr w:rsidR="00C849AE" w:rsidRPr="00C849AE" w14:paraId="4E2D2BF6" w14:textId="77777777" w:rsidTr="00D41A99">
        <w:trPr>
          <w:trHeight w:val="980"/>
        </w:trPr>
        <w:tc>
          <w:tcPr>
            <w:tcW w:w="480" w:type="dxa"/>
            <w:hideMark/>
          </w:tcPr>
          <w:p w14:paraId="0AB48F7A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2</w:t>
            </w:r>
          </w:p>
        </w:tc>
        <w:tc>
          <w:tcPr>
            <w:tcW w:w="1945" w:type="dxa"/>
            <w:hideMark/>
          </w:tcPr>
          <w:p w14:paraId="4BF1013A" w14:textId="401E3F5A" w:rsidR="00C849AE" w:rsidRPr="00C849AE" w:rsidRDefault="00D41A99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>
              <w:rPr>
                <w:rFonts w:cstheme="minorHAnsi"/>
                <w:color w:val="000000"/>
                <w:szCs w:val="22"/>
                <w:lang w:val="es-US" w:eastAsia="es-US"/>
              </w:rPr>
              <w:t>C</w:t>
            </w:r>
            <w:r w:rsidR="00C849AE" w:rsidRPr="00C849AE">
              <w:rPr>
                <w:rFonts w:cstheme="minorHAnsi"/>
                <w:color w:val="000000"/>
                <w:szCs w:val="22"/>
                <w:lang w:val="es-US" w:eastAsia="es-US"/>
              </w:rPr>
              <w:t>ontraseña</w:t>
            </w:r>
          </w:p>
        </w:tc>
        <w:tc>
          <w:tcPr>
            <w:tcW w:w="1440" w:type="dxa"/>
            <w:hideMark/>
          </w:tcPr>
          <w:p w14:paraId="77C8F9F7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742A6825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No</w:t>
            </w:r>
          </w:p>
        </w:tc>
        <w:tc>
          <w:tcPr>
            <w:tcW w:w="3351" w:type="dxa"/>
            <w:hideMark/>
          </w:tcPr>
          <w:p w14:paraId="19EA578B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Contraseña ingresada por el usuario. Se valida su formato y se compara con la almacenada.</w:t>
            </w:r>
          </w:p>
        </w:tc>
      </w:tr>
      <w:tr w:rsidR="00C849AE" w:rsidRPr="00C849AE" w14:paraId="43BCD53F" w14:textId="77777777" w:rsidTr="00D41A99">
        <w:trPr>
          <w:trHeight w:val="890"/>
        </w:trPr>
        <w:tc>
          <w:tcPr>
            <w:tcW w:w="480" w:type="dxa"/>
            <w:hideMark/>
          </w:tcPr>
          <w:p w14:paraId="35FC6C9C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3</w:t>
            </w:r>
          </w:p>
        </w:tc>
        <w:tc>
          <w:tcPr>
            <w:tcW w:w="1945" w:type="dxa"/>
            <w:hideMark/>
          </w:tcPr>
          <w:p w14:paraId="2FDF7A42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proofErr w:type="spellStart"/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reCAPTCHA</w:t>
            </w:r>
            <w:proofErr w:type="spellEnd"/>
          </w:p>
        </w:tc>
        <w:tc>
          <w:tcPr>
            <w:tcW w:w="1440" w:type="dxa"/>
            <w:hideMark/>
          </w:tcPr>
          <w:p w14:paraId="2B620ACC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6B44FF43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No</w:t>
            </w:r>
          </w:p>
        </w:tc>
        <w:tc>
          <w:tcPr>
            <w:tcW w:w="3351" w:type="dxa"/>
            <w:hideMark/>
          </w:tcPr>
          <w:p w14:paraId="51018E4C" w14:textId="77777777" w:rsidR="00C849AE" w:rsidRPr="00C849AE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val="es-US" w:eastAsia="es-US"/>
              </w:rPr>
            </w:pPr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 xml:space="preserve">Validación de </w:t>
            </w:r>
            <w:proofErr w:type="spellStart"/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>reCAPTCHA</w:t>
            </w:r>
            <w:proofErr w:type="spellEnd"/>
            <w:r w:rsidRPr="00C849AE">
              <w:rPr>
                <w:rFonts w:cstheme="minorHAnsi"/>
                <w:color w:val="000000"/>
                <w:szCs w:val="22"/>
                <w:lang w:val="es-US" w:eastAsia="es-US"/>
              </w:rPr>
              <w:t xml:space="preserve"> para asegurar que la solicitud proviene de un humano.</w:t>
            </w:r>
          </w:p>
        </w:tc>
      </w:tr>
    </w:tbl>
    <w:p w14:paraId="02F77A7D" w14:textId="117EC4A4" w:rsidR="00D41A99" w:rsidRDefault="00D41A99" w:rsidP="002345D2">
      <w:pPr>
        <w:pStyle w:val="Ttulo2"/>
      </w:pPr>
      <w:bookmarkStart w:id="10" w:name="_Toc192887242"/>
      <w:r>
        <w:lastRenderedPageBreak/>
        <w:t>Juego de Datos a Probar</w:t>
      </w:r>
      <w:bookmarkEnd w:id="10"/>
    </w:p>
    <w:tbl>
      <w:tblPr>
        <w:tblStyle w:val="Tablaconcuadrcula"/>
        <w:tblW w:w="6524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530"/>
        <w:gridCol w:w="1890"/>
        <w:gridCol w:w="2250"/>
        <w:gridCol w:w="1080"/>
        <w:gridCol w:w="2149"/>
      </w:tblGrid>
      <w:tr w:rsidR="00C8537C" w14:paraId="11184C6F" w14:textId="77777777" w:rsidTr="0032508C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4FF4FB6" w14:textId="2C07F8EB" w:rsidR="001F0D57" w:rsidRPr="001F0D57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F0D57">
              <w:rPr>
                <w:rFonts w:cstheme="minorHAnsi"/>
                <w:b/>
                <w:bCs/>
                <w:color w:val="000000"/>
                <w:szCs w:val="22"/>
              </w:rPr>
              <w:t xml:space="preserve">ID </w:t>
            </w:r>
            <w:r>
              <w:rPr>
                <w:rFonts w:cstheme="minorHAnsi"/>
                <w:b/>
                <w:bCs/>
                <w:color w:val="000000"/>
                <w:szCs w:val="22"/>
              </w:rPr>
              <w:t>CP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A1DFB2" w14:textId="5FE664C1" w:rsidR="001F0D57" w:rsidRPr="001F0D57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F0D57">
              <w:rPr>
                <w:rFonts w:cstheme="minorHAnsi"/>
                <w:b/>
                <w:bCs/>
                <w:color w:val="000000"/>
                <w:szCs w:val="22"/>
              </w:rPr>
              <w:t>Escenario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A0F7CB1" w14:textId="24B416A8" w:rsidR="001F0D57" w:rsidRPr="001F0D57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F0D57">
              <w:rPr>
                <w:rFonts w:cstheme="minorHAnsi"/>
                <w:b/>
                <w:bCs/>
                <w:color w:val="000000"/>
                <w:szCs w:val="22"/>
              </w:rPr>
              <w:t>Entrada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F2F61A7" w14:textId="2BD5FD01" w:rsidR="001F0D57" w:rsidRPr="001F0D57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F0D57">
              <w:rPr>
                <w:rFonts w:cstheme="minorHAnsi"/>
                <w:b/>
                <w:bCs/>
                <w:color w:val="000000"/>
                <w:szCs w:val="22"/>
              </w:rPr>
              <w:t>Acción/Condición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7C204DB" w14:textId="4B57DE43" w:rsidR="001F0D57" w:rsidRPr="001F0D57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F0D57">
              <w:rPr>
                <w:rFonts w:cstheme="minorHAnsi"/>
                <w:b/>
                <w:bCs/>
                <w:color w:val="000000"/>
                <w:szCs w:val="22"/>
              </w:rPr>
              <w:t>Resultado Esperado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9412072" w14:textId="04F69473" w:rsidR="001F0D57" w:rsidRPr="001F0D57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F0D57">
              <w:rPr>
                <w:rFonts w:cstheme="minorHAnsi"/>
                <w:b/>
                <w:bCs/>
                <w:color w:val="000000"/>
                <w:szCs w:val="22"/>
              </w:rPr>
              <w:t>Estado Esperado</w:t>
            </w:r>
          </w:p>
        </w:tc>
        <w:tc>
          <w:tcPr>
            <w:tcW w:w="2149" w:type="dxa"/>
            <w:shd w:val="clear" w:color="auto" w:fill="D9D9D9" w:themeFill="background1" w:themeFillShade="D9"/>
            <w:vAlign w:val="center"/>
          </w:tcPr>
          <w:p w14:paraId="52869BEA" w14:textId="02A9A6AB" w:rsidR="001F0D57" w:rsidRPr="001F0D57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F0D57">
              <w:rPr>
                <w:rFonts w:cstheme="minorHAnsi"/>
                <w:b/>
                <w:bCs/>
                <w:color w:val="000000"/>
                <w:szCs w:val="22"/>
              </w:rPr>
              <w:t>Notas</w:t>
            </w:r>
          </w:p>
        </w:tc>
      </w:tr>
      <w:tr w:rsidR="0032508C" w14:paraId="64F1DE68" w14:textId="77777777" w:rsidTr="0032508C">
        <w:trPr>
          <w:trHeight w:val="1007"/>
        </w:trPr>
        <w:tc>
          <w:tcPr>
            <w:tcW w:w="720" w:type="dxa"/>
            <w:vAlign w:val="center"/>
          </w:tcPr>
          <w:p w14:paraId="6C38EB6E" w14:textId="416BAC0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CP01</w:t>
            </w:r>
          </w:p>
        </w:tc>
        <w:tc>
          <w:tcPr>
            <w:tcW w:w="1440" w:type="dxa"/>
            <w:vAlign w:val="center"/>
          </w:tcPr>
          <w:p w14:paraId="5EACC223" w14:textId="5AB2CA47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Formato de correo electrónico válido</w:t>
            </w:r>
          </w:p>
        </w:tc>
        <w:tc>
          <w:tcPr>
            <w:tcW w:w="1530" w:type="dxa"/>
            <w:vAlign w:val="center"/>
          </w:tcPr>
          <w:p w14:paraId="24A09734" w14:textId="1806F8D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usuario@dominio.com</w:t>
            </w:r>
          </w:p>
        </w:tc>
        <w:tc>
          <w:tcPr>
            <w:tcW w:w="1890" w:type="dxa"/>
            <w:vAlign w:val="center"/>
          </w:tcPr>
          <w:p w14:paraId="3FD55B3D" w14:textId="5E83F012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correo con formato correcto</w:t>
            </w:r>
          </w:p>
        </w:tc>
        <w:tc>
          <w:tcPr>
            <w:tcW w:w="2250" w:type="dxa"/>
            <w:vAlign w:val="center"/>
          </w:tcPr>
          <w:p w14:paraId="771A1996" w14:textId="069DB856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El sistema acepta el correo sin errores</w:t>
            </w:r>
          </w:p>
        </w:tc>
        <w:tc>
          <w:tcPr>
            <w:tcW w:w="1080" w:type="dxa"/>
            <w:vAlign w:val="center"/>
          </w:tcPr>
          <w:p w14:paraId="3F5474F2" w14:textId="6BB56DE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26173FA8" w14:textId="2A45BBF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No debe haber mensaje de error.</w:t>
            </w:r>
          </w:p>
        </w:tc>
      </w:tr>
      <w:tr w:rsidR="0032508C" w14:paraId="35CB147F" w14:textId="77777777" w:rsidTr="0032508C">
        <w:tc>
          <w:tcPr>
            <w:tcW w:w="720" w:type="dxa"/>
            <w:vAlign w:val="center"/>
          </w:tcPr>
          <w:p w14:paraId="2DEE1579" w14:textId="5047C69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CP02</w:t>
            </w:r>
          </w:p>
        </w:tc>
        <w:tc>
          <w:tcPr>
            <w:tcW w:w="1440" w:type="dxa"/>
            <w:vAlign w:val="center"/>
          </w:tcPr>
          <w:p w14:paraId="21BA86B2" w14:textId="6C9B92D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Correo electrónico con caracteres no permitidos</w:t>
            </w:r>
          </w:p>
        </w:tc>
        <w:tc>
          <w:tcPr>
            <w:tcW w:w="1530" w:type="dxa"/>
            <w:vAlign w:val="center"/>
          </w:tcPr>
          <w:p w14:paraId="0BCE15F0" w14:textId="275CE3C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usuario@dominio$com</w:t>
            </w:r>
            <w:proofErr w:type="spellEnd"/>
          </w:p>
        </w:tc>
        <w:tc>
          <w:tcPr>
            <w:tcW w:w="1890" w:type="dxa"/>
            <w:vAlign w:val="center"/>
          </w:tcPr>
          <w:p w14:paraId="7C2C3F4C" w14:textId="319A05A8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correo con caracteres no permitidos</w:t>
            </w:r>
          </w:p>
        </w:tc>
        <w:tc>
          <w:tcPr>
            <w:tcW w:w="2250" w:type="dxa"/>
            <w:vAlign w:val="center"/>
          </w:tcPr>
          <w:p w14:paraId="48853FC5" w14:textId="7CD7CDC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582CA8">
              <w:rPr>
                <w:rFonts w:cstheme="minorHAnsi"/>
                <w:i/>
                <w:iCs/>
                <w:color w:val="000000"/>
                <w:sz w:val="20"/>
              </w:rPr>
              <w:t>"El correo electrónico contiene caracteres no permitidos."</w:t>
            </w:r>
          </w:p>
        </w:tc>
        <w:tc>
          <w:tcPr>
            <w:tcW w:w="1080" w:type="dxa"/>
            <w:vAlign w:val="center"/>
          </w:tcPr>
          <w:p w14:paraId="3AEC3777" w14:textId="7DFD492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318B456" w14:textId="78EBD6CC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que solo se permiten caracteres válidos.</w:t>
            </w:r>
          </w:p>
        </w:tc>
      </w:tr>
      <w:tr w:rsidR="0032508C" w14:paraId="350A7C99" w14:textId="77777777" w:rsidTr="0032508C">
        <w:tc>
          <w:tcPr>
            <w:tcW w:w="720" w:type="dxa"/>
            <w:vAlign w:val="center"/>
          </w:tcPr>
          <w:p w14:paraId="4ADE0A07" w14:textId="0A9C3F88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CP03</w:t>
            </w:r>
          </w:p>
        </w:tc>
        <w:tc>
          <w:tcPr>
            <w:tcW w:w="1440" w:type="dxa"/>
            <w:vAlign w:val="center"/>
          </w:tcPr>
          <w:p w14:paraId="433389BB" w14:textId="273DFBC8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Correo electrónico con dominio desechable</w:t>
            </w:r>
          </w:p>
        </w:tc>
        <w:tc>
          <w:tcPr>
            <w:tcW w:w="1530" w:type="dxa"/>
            <w:vAlign w:val="center"/>
          </w:tcPr>
          <w:p w14:paraId="2B37A6F2" w14:textId="4759E41B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usuario@</w:t>
            </w:r>
            <w:r w:rsidR="0032508C" w:rsidRPr="0032508C">
              <w:rPr>
                <w:rFonts w:cstheme="minorHAnsi"/>
                <w:color w:val="000000"/>
                <w:sz w:val="20"/>
              </w:rPr>
              <w:t>mailinator.com</w:t>
            </w:r>
          </w:p>
        </w:tc>
        <w:tc>
          <w:tcPr>
            <w:tcW w:w="1890" w:type="dxa"/>
            <w:vAlign w:val="center"/>
          </w:tcPr>
          <w:p w14:paraId="110C6DDB" w14:textId="276989A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correo de dominio temporal</w:t>
            </w:r>
          </w:p>
        </w:tc>
        <w:tc>
          <w:tcPr>
            <w:tcW w:w="2250" w:type="dxa"/>
            <w:vAlign w:val="center"/>
          </w:tcPr>
          <w:p w14:paraId="24DF192A" w14:textId="16D1ED9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32508C">
              <w:rPr>
                <w:rFonts w:cstheme="minorHAnsi"/>
                <w:i/>
                <w:iCs/>
                <w:color w:val="000000"/>
                <w:sz w:val="20"/>
              </w:rPr>
              <w:t>"El dominio de correo electrónico no es permitido (dominio desechable)."</w:t>
            </w:r>
          </w:p>
        </w:tc>
        <w:tc>
          <w:tcPr>
            <w:tcW w:w="1080" w:type="dxa"/>
            <w:vAlign w:val="center"/>
          </w:tcPr>
          <w:p w14:paraId="1DD5395A" w14:textId="0E935B66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805E40D" w14:textId="4626005E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que dominios temporales sean bloqueados.</w:t>
            </w:r>
          </w:p>
        </w:tc>
      </w:tr>
      <w:tr w:rsidR="0032508C" w14:paraId="1D7AA2F0" w14:textId="77777777" w:rsidTr="0032508C">
        <w:tc>
          <w:tcPr>
            <w:tcW w:w="720" w:type="dxa"/>
            <w:vAlign w:val="center"/>
          </w:tcPr>
          <w:p w14:paraId="6E5AC40F" w14:textId="3AE8E559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CP04</w:t>
            </w:r>
          </w:p>
        </w:tc>
        <w:tc>
          <w:tcPr>
            <w:tcW w:w="1440" w:type="dxa"/>
            <w:vAlign w:val="center"/>
          </w:tcPr>
          <w:p w14:paraId="2B20626B" w14:textId="13B360F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Contraseña vacía</w:t>
            </w:r>
          </w:p>
        </w:tc>
        <w:tc>
          <w:tcPr>
            <w:tcW w:w="1530" w:type="dxa"/>
            <w:vAlign w:val="center"/>
          </w:tcPr>
          <w:p w14:paraId="146C7D2A" w14:textId="639B070B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(campo vacío)</w:t>
            </w:r>
          </w:p>
        </w:tc>
        <w:tc>
          <w:tcPr>
            <w:tcW w:w="1890" w:type="dxa"/>
            <w:vAlign w:val="center"/>
          </w:tcPr>
          <w:p w14:paraId="210A6304" w14:textId="4D6A16C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Dejar el campo de contraseña vacío</w:t>
            </w:r>
          </w:p>
        </w:tc>
        <w:tc>
          <w:tcPr>
            <w:tcW w:w="2250" w:type="dxa"/>
            <w:vAlign w:val="center"/>
          </w:tcPr>
          <w:p w14:paraId="2685511E" w14:textId="79F790D9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32508C">
              <w:rPr>
                <w:rFonts w:cstheme="minorHAnsi"/>
                <w:i/>
                <w:iCs/>
                <w:color w:val="000000"/>
                <w:sz w:val="20"/>
              </w:rPr>
              <w:t>"La contraseña no puede estar vacía."</w:t>
            </w:r>
          </w:p>
        </w:tc>
        <w:tc>
          <w:tcPr>
            <w:tcW w:w="1080" w:type="dxa"/>
            <w:vAlign w:val="center"/>
          </w:tcPr>
          <w:p w14:paraId="6385BC5F" w14:textId="297CD18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C986580" w14:textId="347E720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validación de contraseña no vacía.</w:t>
            </w:r>
          </w:p>
        </w:tc>
      </w:tr>
      <w:tr w:rsidR="0032508C" w14:paraId="08595698" w14:textId="77777777" w:rsidTr="0032508C">
        <w:tc>
          <w:tcPr>
            <w:tcW w:w="720" w:type="dxa"/>
            <w:vAlign w:val="center"/>
          </w:tcPr>
          <w:p w14:paraId="04C996F3" w14:textId="71E9051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CP05</w:t>
            </w:r>
          </w:p>
        </w:tc>
        <w:tc>
          <w:tcPr>
            <w:tcW w:w="1440" w:type="dxa"/>
            <w:vAlign w:val="center"/>
          </w:tcPr>
          <w:p w14:paraId="44B09FE0" w14:textId="1374B34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Contraseña con espacios adicionales</w:t>
            </w:r>
          </w:p>
        </w:tc>
        <w:tc>
          <w:tcPr>
            <w:tcW w:w="1530" w:type="dxa"/>
            <w:vAlign w:val="center"/>
          </w:tcPr>
          <w:p w14:paraId="46F225AC" w14:textId="369AD7FF" w:rsidR="001F0D57" w:rsidRPr="00582CA8" w:rsidRDefault="0032508C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</w:t>
            </w:r>
            <w:r w:rsidR="001F0D57" w:rsidRPr="00582CA8">
              <w:rPr>
                <w:rFonts w:cstheme="minorHAnsi"/>
                <w:color w:val="000000"/>
                <w:sz w:val="20"/>
              </w:rPr>
              <w:t>ontraseña</w:t>
            </w:r>
            <w:r w:rsidRPr="0032508C">
              <w:rPr>
                <w:rFonts w:cstheme="minorHAnsi"/>
                <w:color w:val="D9D9D9" w:themeColor="background1" w:themeShade="D9"/>
                <w:sz w:val="20"/>
                <w:shd w:val="clear" w:color="auto" w:fill="D9D9D9" w:themeFill="background1" w:themeFillShade="D9"/>
              </w:rPr>
              <w:t>__</w:t>
            </w:r>
          </w:p>
        </w:tc>
        <w:tc>
          <w:tcPr>
            <w:tcW w:w="1890" w:type="dxa"/>
            <w:vAlign w:val="center"/>
          </w:tcPr>
          <w:p w14:paraId="529C1465" w14:textId="3CBA619B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contraseña con espacios adicionales</w:t>
            </w:r>
          </w:p>
        </w:tc>
        <w:tc>
          <w:tcPr>
            <w:tcW w:w="2250" w:type="dxa"/>
            <w:vAlign w:val="center"/>
          </w:tcPr>
          <w:p w14:paraId="48C74986" w14:textId="553F48C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32508C">
              <w:rPr>
                <w:rFonts w:cstheme="minorHAnsi"/>
                <w:i/>
                <w:iCs/>
                <w:color w:val="000000"/>
                <w:sz w:val="20"/>
              </w:rPr>
              <w:t>"La contraseña no puede contener espacios adicionales."</w:t>
            </w:r>
          </w:p>
        </w:tc>
        <w:tc>
          <w:tcPr>
            <w:tcW w:w="1080" w:type="dxa"/>
            <w:vAlign w:val="center"/>
          </w:tcPr>
          <w:p w14:paraId="205C6390" w14:textId="77D6FEF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364428A" w14:textId="0DFFFDF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Asegurar que se detecten espacios adicionales.</w:t>
            </w:r>
          </w:p>
        </w:tc>
      </w:tr>
      <w:tr w:rsidR="0032508C" w14:paraId="7074DD14" w14:textId="77777777" w:rsidTr="0032508C">
        <w:tc>
          <w:tcPr>
            <w:tcW w:w="720" w:type="dxa"/>
            <w:vAlign w:val="center"/>
          </w:tcPr>
          <w:p w14:paraId="665BAA02" w14:textId="30BE6AB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CP06</w:t>
            </w:r>
          </w:p>
        </w:tc>
        <w:tc>
          <w:tcPr>
            <w:tcW w:w="1440" w:type="dxa"/>
            <w:vAlign w:val="center"/>
          </w:tcPr>
          <w:p w14:paraId="6595EFAF" w14:textId="14107F4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Contraseña con formato incorrecto</w:t>
            </w:r>
          </w:p>
        </w:tc>
        <w:tc>
          <w:tcPr>
            <w:tcW w:w="1530" w:type="dxa"/>
            <w:vAlign w:val="center"/>
          </w:tcPr>
          <w:p w14:paraId="4418E810" w14:textId="57EF218D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1234</w:t>
            </w:r>
          </w:p>
        </w:tc>
        <w:tc>
          <w:tcPr>
            <w:tcW w:w="1890" w:type="dxa"/>
            <w:vAlign w:val="center"/>
          </w:tcPr>
          <w:p w14:paraId="0A8B7F57" w14:textId="0BE713DD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contraseña sin cumplir los requisitos (ej. sin mayúsculas, números)</w:t>
            </w:r>
          </w:p>
        </w:tc>
        <w:tc>
          <w:tcPr>
            <w:tcW w:w="2250" w:type="dxa"/>
            <w:vAlign w:val="center"/>
          </w:tcPr>
          <w:p w14:paraId="24A0D1B2" w14:textId="3AF1BF8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Mensaje del sistema</w:t>
            </w:r>
            <w:r w:rsidRPr="0032508C">
              <w:rPr>
                <w:rFonts w:cstheme="minorHAnsi"/>
                <w:i/>
                <w:iCs/>
                <w:color w:val="000000"/>
                <w:sz w:val="20"/>
              </w:rPr>
              <w:t>: "La contraseña debe contener al menos una letra mayúscula, un número y un carácter especial."</w:t>
            </w:r>
          </w:p>
        </w:tc>
        <w:tc>
          <w:tcPr>
            <w:tcW w:w="1080" w:type="dxa"/>
            <w:vAlign w:val="center"/>
          </w:tcPr>
          <w:p w14:paraId="48997022" w14:textId="674C96D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16F935B" w14:textId="0044CF2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Validar los criterios de seguridad de la contraseña.</w:t>
            </w:r>
          </w:p>
        </w:tc>
      </w:tr>
      <w:tr w:rsidR="0032508C" w14:paraId="2EDD38A0" w14:textId="77777777" w:rsidTr="0032508C">
        <w:tc>
          <w:tcPr>
            <w:tcW w:w="720" w:type="dxa"/>
            <w:vAlign w:val="center"/>
          </w:tcPr>
          <w:p w14:paraId="4E522BFF" w14:textId="6ACB61A8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CP07</w:t>
            </w:r>
          </w:p>
        </w:tc>
        <w:tc>
          <w:tcPr>
            <w:tcW w:w="1440" w:type="dxa"/>
            <w:vAlign w:val="center"/>
          </w:tcPr>
          <w:p w14:paraId="416EA67C" w14:textId="176E521C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582CA8">
              <w:rPr>
                <w:rFonts w:cstheme="minorHAnsi"/>
                <w:color w:val="000000"/>
                <w:sz w:val="20"/>
              </w:rPr>
              <w:t xml:space="preserve"> fallido</w:t>
            </w:r>
          </w:p>
        </w:tc>
        <w:tc>
          <w:tcPr>
            <w:tcW w:w="1530" w:type="dxa"/>
            <w:vAlign w:val="center"/>
          </w:tcPr>
          <w:p w14:paraId="4CF5BC83" w14:textId="7E50C992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(</w:t>
            </w: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582CA8">
              <w:rPr>
                <w:rFonts w:cstheme="minorHAnsi"/>
                <w:color w:val="000000"/>
                <w:sz w:val="20"/>
              </w:rPr>
              <w:t xml:space="preserve"> no validado)</w:t>
            </w:r>
          </w:p>
        </w:tc>
        <w:tc>
          <w:tcPr>
            <w:tcW w:w="1890" w:type="dxa"/>
            <w:vAlign w:val="center"/>
          </w:tcPr>
          <w:p w14:paraId="0A4DC2C9" w14:textId="7C51D83A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Desmarcar o fallar validación </w:t>
            </w: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</w:p>
        </w:tc>
        <w:tc>
          <w:tcPr>
            <w:tcW w:w="2250" w:type="dxa"/>
            <w:vAlign w:val="center"/>
          </w:tcPr>
          <w:p w14:paraId="643660A6" w14:textId="6AE1226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A747D5">
              <w:rPr>
                <w:rFonts w:cstheme="minorHAnsi"/>
                <w:i/>
                <w:iCs/>
                <w:color w:val="000000"/>
                <w:sz w:val="20"/>
              </w:rPr>
              <w:t xml:space="preserve">"Por favor, complete la validación de </w:t>
            </w:r>
            <w:proofErr w:type="spellStart"/>
            <w:r w:rsidRPr="00A747D5">
              <w:rPr>
                <w:rFonts w:cstheme="minorHAnsi"/>
                <w:i/>
                <w:iCs/>
                <w:color w:val="000000"/>
                <w:sz w:val="20"/>
              </w:rPr>
              <w:t>reCAPTCHA</w:t>
            </w:r>
            <w:proofErr w:type="spellEnd"/>
            <w:r w:rsidRPr="00A747D5">
              <w:rPr>
                <w:rFonts w:cstheme="minorHAnsi"/>
                <w:i/>
                <w:iCs/>
                <w:color w:val="000000"/>
                <w:sz w:val="20"/>
              </w:rPr>
              <w:t>."</w:t>
            </w:r>
          </w:p>
        </w:tc>
        <w:tc>
          <w:tcPr>
            <w:tcW w:w="1080" w:type="dxa"/>
            <w:vAlign w:val="center"/>
          </w:tcPr>
          <w:p w14:paraId="1526B306" w14:textId="59F0C01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08AEA42E" w14:textId="040574D8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Verificar que el sistema maneje la validación de </w:t>
            </w: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582CA8">
              <w:rPr>
                <w:rFonts w:cstheme="minorHAnsi"/>
                <w:color w:val="000000"/>
                <w:sz w:val="20"/>
              </w:rPr>
              <w:t>.</w:t>
            </w:r>
          </w:p>
        </w:tc>
      </w:tr>
      <w:tr w:rsidR="0032508C" w14:paraId="01671A2C" w14:textId="77777777" w:rsidTr="0032508C">
        <w:tc>
          <w:tcPr>
            <w:tcW w:w="720" w:type="dxa"/>
            <w:vAlign w:val="center"/>
          </w:tcPr>
          <w:p w14:paraId="065E256C" w14:textId="6060311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CP08</w:t>
            </w:r>
          </w:p>
        </w:tc>
        <w:tc>
          <w:tcPr>
            <w:tcW w:w="1440" w:type="dxa"/>
            <w:vAlign w:val="center"/>
          </w:tcPr>
          <w:p w14:paraId="64CE5655" w14:textId="65477EFD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Correo electrónico no registrado</w:t>
            </w:r>
          </w:p>
        </w:tc>
        <w:tc>
          <w:tcPr>
            <w:tcW w:w="1530" w:type="dxa"/>
            <w:vAlign w:val="center"/>
          </w:tcPr>
          <w:p w14:paraId="5AD2DA43" w14:textId="02DFAEFE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noexiste@dominio.com</w:t>
            </w:r>
          </w:p>
        </w:tc>
        <w:tc>
          <w:tcPr>
            <w:tcW w:w="1890" w:type="dxa"/>
            <w:vAlign w:val="center"/>
          </w:tcPr>
          <w:p w14:paraId="660C1EF2" w14:textId="5A48FC2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correo no registrado</w:t>
            </w:r>
          </w:p>
        </w:tc>
        <w:tc>
          <w:tcPr>
            <w:tcW w:w="2250" w:type="dxa"/>
            <w:vAlign w:val="center"/>
          </w:tcPr>
          <w:p w14:paraId="7A0C0540" w14:textId="3CFE0849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A747D5">
              <w:rPr>
                <w:rFonts w:cstheme="minorHAnsi"/>
                <w:i/>
                <w:iCs/>
                <w:color w:val="000000"/>
                <w:sz w:val="20"/>
              </w:rPr>
              <w:t>"Usuario no registrado."</w:t>
            </w:r>
          </w:p>
        </w:tc>
        <w:tc>
          <w:tcPr>
            <w:tcW w:w="1080" w:type="dxa"/>
            <w:vAlign w:val="center"/>
          </w:tcPr>
          <w:p w14:paraId="3A325233" w14:textId="7890B82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3788425F" w14:textId="62F49B22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que los correos no registrados sean correctamente manejados.</w:t>
            </w:r>
          </w:p>
        </w:tc>
      </w:tr>
      <w:tr w:rsidR="0032508C" w14:paraId="5FFFD422" w14:textId="77777777" w:rsidTr="0032508C">
        <w:tc>
          <w:tcPr>
            <w:tcW w:w="720" w:type="dxa"/>
            <w:vAlign w:val="center"/>
          </w:tcPr>
          <w:p w14:paraId="6B63AD6C" w14:textId="5CF05CC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CP09</w:t>
            </w:r>
          </w:p>
        </w:tc>
        <w:tc>
          <w:tcPr>
            <w:tcW w:w="1440" w:type="dxa"/>
            <w:vAlign w:val="center"/>
          </w:tcPr>
          <w:p w14:paraId="6A010537" w14:textId="0C2396E2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Intentos de registro múltiples</w:t>
            </w:r>
          </w:p>
        </w:tc>
        <w:tc>
          <w:tcPr>
            <w:tcW w:w="1530" w:type="dxa"/>
            <w:vAlign w:val="center"/>
          </w:tcPr>
          <w:p w14:paraId="4431F376" w14:textId="4C60211C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(varios correos)</w:t>
            </w:r>
          </w:p>
        </w:tc>
        <w:tc>
          <w:tcPr>
            <w:tcW w:w="1890" w:type="dxa"/>
            <w:vAlign w:val="center"/>
          </w:tcPr>
          <w:p w14:paraId="4B55BF99" w14:textId="1EE3142D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Intentar registrar múltiples correos en corto periodo</w:t>
            </w:r>
          </w:p>
        </w:tc>
        <w:tc>
          <w:tcPr>
            <w:tcW w:w="2250" w:type="dxa"/>
            <w:vAlign w:val="center"/>
          </w:tcPr>
          <w:p w14:paraId="33A4203B" w14:textId="0889D67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Mensaje del sistema:</w:t>
            </w:r>
            <w:r w:rsidRPr="00A747D5">
              <w:rPr>
                <w:rFonts w:cstheme="minorHAnsi"/>
                <w:i/>
                <w:iCs/>
                <w:color w:val="000000"/>
                <w:sz w:val="20"/>
              </w:rPr>
              <w:t xml:space="preserve"> "Se ha detectado un intento excesivo de registros. Por favor, intente más tarde."</w:t>
            </w:r>
          </w:p>
        </w:tc>
        <w:tc>
          <w:tcPr>
            <w:tcW w:w="1080" w:type="dxa"/>
            <w:vAlign w:val="center"/>
          </w:tcPr>
          <w:p w14:paraId="3A75547F" w14:textId="2AF678F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237568A" w14:textId="4C8A6ED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que se prevenga fuerza bruta en registros.</w:t>
            </w:r>
          </w:p>
        </w:tc>
      </w:tr>
      <w:tr w:rsidR="0032508C" w14:paraId="24E38BA0" w14:textId="77777777" w:rsidTr="0032508C">
        <w:tc>
          <w:tcPr>
            <w:tcW w:w="720" w:type="dxa"/>
            <w:vAlign w:val="center"/>
          </w:tcPr>
          <w:p w14:paraId="7479FAAF" w14:textId="75CC392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CP10</w:t>
            </w:r>
          </w:p>
        </w:tc>
        <w:tc>
          <w:tcPr>
            <w:tcW w:w="1440" w:type="dxa"/>
            <w:vAlign w:val="center"/>
          </w:tcPr>
          <w:p w14:paraId="0692FFB8" w14:textId="36B871D8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Contraseña incorrecta</w:t>
            </w:r>
          </w:p>
        </w:tc>
        <w:tc>
          <w:tcPr>
            <w:tcW w:w="1530" w:type="dxa"/>
            <w:vAlign w:val="center"/>
          </w:tcPr>
          <w:p w14:paraId="5068D7EF" w14:textId="5CF430A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contraseñaIncorrecta</w:t>
            </w:r>
            <w:proofErr w:type="spellEnd"/>
          </w:p>
        </w:tc>
        <w:tc>
          <w:tcPr>
            <w:tcW w:w="1890" w:type="dxa"/>
            <w:vAlign w:val="center"/>
          </w:tcPr>
          <w:p w14:paraId="6130DE76" w14:textId="1EFA5D1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contraseña incorrecta</w:t>
            </w:r>
          </w:p>
        </w:tc>
        <w:tc>
          <w:tcPr>
            <w:tcW w:w="2250" w:type="dxa"/>
            <w:vAlign w:val="center"/>
          </w:tcPr>
          <w:p w14:paraId="2AD351A0" w14:textId="05D1211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A747D5">
              <w:rPr>
                <w:rFonts w:cstheme="minorHAnsi"/>
                <w:i/>
                <w:iCs/>
                <w:color w:val="000000"/>
                <w:sz w:val="20"/>
              </w:rPr>
              <w:t>"Contraseña incorrecta."</w:t>
            </w:r>
          </w:p>
        </w:tc>
        <w:tc>
          <w:tcPr>
            <w:tcW w:w="1080" w:type="dxa"/>
            <w:vAlign w:val="center"/>
          </w:tcPr>
          <w:p w14:paraId="07EF2B2A" w14:textId="42EED62E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7D579B08" w14:textId="5F9B7B59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contadores de intentos fallidos y mensajes de error.</w:t>
            </w:r>
          </w:p>
        </w:tc>
      </w:tr>
      <w:tr w:rsidR="0032508C" w14:paraId="62D89234" w14:textId="77777777" w:rsidTr="0032508C">
        <w:tc>
          <w:tcPr>
            <w:tcW w:w="720" w:type="dxa"/>
            <w:vAlign w:val="center"/>
          </w:tcPr>
          <w:p w14:paraId="48704D92" w14:textId="6AD800F6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CP11</w:t>
            </w:r>
          </w:p>
        </w:tc>
        <w:tc>
          <w:tcPr>
            <w:tcW w:w="1440" w:type="dxa"/>
            <w:vAlign w:val="center"/>
          </w:tcPr>
          <w:p w14:paraId="175CA8B7" w14:textId="7BA9D25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Contraseña incorrecta desde </w:t>
            </w:r>
            <w:r w:rsidRPr="00582CA8">
              <w:rPr>
                <w:rFonts w:cstheme="minorHAnsi"/>
                <w:color w:val="000000"/>
                <w:sz w:val="20"/>
              </w:rPr>
              <w:lastRenderedPageBreak/>
              <w:t>dispositivo nuevo</w:t>
            </w:r>
          </w:p>
        </w:tc>
        <w:tc>
          <w:tcPr>
            <w:tcW w:w="1530" w:type="dxa"/>
            <w:vAlign w:val="center"/>
          </w:tcPr>
          <w:p w14:paraId="58C143AE" w14:textId="3CF6CF2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582CA8">
              <w:rPr>
                <w:rFonts w:cstheme="minorHAnsi"/>
                <w:color w:val="000000"/>
                <w:sz w:val="20"/>
              </w:rPr>
              <w:lastRenderedPageBreak/>
              <w:t>contraseñaIncorrecta</w:t>
            </w:r>
            <w:proofErr w:type="spellEnd"/>
          </w:p>
        </w:tc>
        <w:tc>
          <w:tcPr>
            <w:tcW w:w="1890" w:type="dxa"/>
            <w:vAlign w:val="center"/>
          </w:tcPr>
          <w:p w14:paraId="094E43D4" w14:textId="637722DA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contraseña incorrecta desde un nuevo dispositivo</w:t>
            </w:r>
          </w:p>
        </w:tc>
        <w:tc>
          <w:tcPr>
            <w:tcW w:w="2250" w:type="dxa"/>
            <w:vAlign w:val="center"/>
          </w:tcPr>
          <w:p w14:paraId="1A8CD8C9" w14:textId="6C80EACC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Mensaje del sistema: "Por favor, ingrese el código de verificación enviado a su correo."</w:t>
            </w:r>
          </w:p>
        </w:tc>
        <w:tc>
          <w:tcPr>
            <w:tcW w:w="1080" w:type="dxa"/>
            <w:vAlign w:val="center"/>
          </w:tcPr>
          <w:p w14:paraId="28655669" w14:textId="28BC79A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52B0C73F" w14:textId="619340D9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Verificar que la verificación por dispositivo nuevo </w:t>
            </w:r>
            <w:r w:rsidRPr="00582CA8">
              <w:rPr>
                <w:rFonts w:cstheme="minorHAnsi"/>
                <w:color w:val="000000"/>
                <w:sz w:val="20"/>
              </w:rPr>
              <w:lastRenderedPageBreak/>
              <w:t>funcione correctamente.</w:t>
            </w:r>
          </w:p>
        </w:tc>
      </w:tr>
      <w:tr w:rsidR="0032508C" w14:paraId="7B1ED579" w14:textId="77777777" w:rsidTr="0032508C">
        <w:tc>
          <w:tcPr>
            <w:tcW w:w="720" w:type="dxa"/>
            <w:vAlign w:val="center"/>
          </w:tcPr>
          <w:p w14:paraId="296DB852" w14:textId="692BAE7B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lastRenderedPageBreak/>
              <w:t>CP12</w:t>
            </w:r>
          </w:p>
        </w:tc>
        <w:tc>
          <w:tcPr>
            <w:tcW w:w="1440" w:type="dxa"/>
            <w:vAlign w:val="center"/>
          </w:tcPr>
          <w:p w14:paraId="7144FD0D" w14:textId="4BD182DE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Contraseña correcta</w:t>
            </w:r>
          </w:p>
        </w:tc>
        <w:tc>
          <w:tcPr>
            <w:tcW w:w="1530" w:type="dxa"/>
            <w:vAlign w:val="center"/>
          </w:tcPr>
          <w:p w14:paraId="7EACBEB3" w14:textId="3F9664DA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441CD748" w14:textId="07A7CFB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Ingresar contraseña correcta</w:t>
            </w:r>
          </w:p>
        </w:tc>
        <w:tc>
          <w:tcPr>
            <w:tcW w:w="2250" w:type="dxa"/>
            <w:vAlign w:val="center"/>
          </w:tcPr>
          <w:p w14:paraId="217BC18C" w14:textId="4BD98FFA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Mensaje del sistema: (ninguno)</w:t>
            </w:r>
          </w:p>
        </w:tc>
        <w:tc>
          <w:tcPr>
            <w:tcW w:w="1080" w:type="dxa"/>
            <w:vAlign w:val="center"/>
          </w:tcPr>
          <w:p w14:paraId="23BCC9EA" w14:textId="74754F7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1C9AD660" w14:textId="5377A7A2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Asegurarse de que el sistema verifique correctamente la contraseña.</w:t>
            </w:r>
          </w:p>
        </w:tc>
      </w:tr>
      <w:tr w:rsidR="0032508C" w14:paraId="016D5806" w14:textId="77777777" w:rsidTr="0032508C">
        <w:tc>
          <w:tcPr>
            <w:tcW w:w="720" w:type="dxa"/>
            <w:vAlign w:val="center"/>
          </w:tcPr>
          <w:p w14:paraId="68F0706D" w14:textId="3066CC4B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CP13</w:t>
            </w:r>
          </w:p>
        </w:tc>
        <w:tc>
          <w:tcPr>
            <w:tcW w:w="1440" w:type="dxa"/>
            <w:vAlign w:val="center"/>
          </w:tcPr>
          <w:p w14:paraId="6B15EDF8" w14:textId="72B815E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Cuenta desactivada</w:t>
            </w:r>
          </w:p>
        </w:tc>
        <w:tc>
          <w:tcPr>
            <w:tcW w:w="1530" w:type="dxa"/>
            <w:vAlign w:val="center"/>
          </w:tcPr>
          <w:p w14:paraId="43574445" w14:textId="1B2E76F9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(cuenta desactivada)</w:t>
            </w:r>
          </w:p>
        </w:tc>
        <w:tc>
          <w:tcPr>
            <w:tcW w:w="1890" w:type="dxa"/>
            <w:vAlign w:val="center"/>
          </w:tcPr>
          <w:p w14:paraId="05E2EA9B" w14:textId="6096FFC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Intentar iniciar sesión con cuenta desactivada</w:t>
            </w:r>
          </w:p>
        </w:tc>
        <w:tc>
          <w:tcPr>
            <w:tcW w:w="2250" w:type="dxa"/>
            <w:vAlign w:val="center"/>
          </w:tcPr>
          <w:p w14:paraId="6D4EE01F" w14:textId="1BDE6C07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219A0">
              <w:rPr>
                <w:rFonts w:cstheme="minorHAnsi"/>
                <w:i/>
                <w:iCs/>
                <w:color w:val="000000"/>
                <w:sz w:val="20"/>
              </w:rPr>
              <w:t>"Cuenta desactivada. Contacte con soporte."</w:t>
            </w:r>
          </w:p>
        </w:tc>
        <w:tc>
          <w:tcPr>
            <w:tcW w:w="1080" w:type="dxa"/>
            <w:vAlign w:val="center"/>
          </w:tcPr>
          <w:p w14:paraId="05F8FEB9" w14:textId="3EE3050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3C50C39E" w14:textId="26440DF9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que se maneje correctamente el estado de cuenta desactivada.</w:t>
            </w:r>
          </w:p>
        </w:tc>
      </w:tr>
      <w:tr w:rsidR="0032508C" w14:paraId="2DCF8ADD" w14:textId="77777777" w:rsidTr="0032508C">
        <w:tc>
          <w:tcPr>
            <w:tcW w:w="720" w:type="dxa"/>
            <w:vAlign w:val="center"/>
          </w:tcPr>
          <w:p w14:paraId="5AD68691" w14:textId="1BD8C0A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CP14</w:t>
            </w:r>
          </w:p>
        </w:tc>
        <w:tc>
          <w:tcPr>
            <w:tcW w:w="1440" w:type="dxa"/>
            <w:vAlign w:val="center"/>
          </w:tcPr>
          <w:p w14:paraId="72F53ED7" w14:textId="6564A807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Cuenta bloqueada temporalmente</w:t>
            </w:r>
          </w:p>
        </w:tc>
        <w:tc>
          <w:tcPr>
            <w:tcW w:w="1530" w:type="dxa"/>
            <w:vAlign w:val="center"/>
          </w:tcPr>
          <w:p w14:paraId="4578C56D" w14:textId="618F060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(después de 5 intentos fallidos)</w:t>
            </w:r>
          </w:p>
        </w:tc>
        <w:tc>
          <w:tcPr>
            <w:tcW w:w="1890" w:type="dxa"/>
            <w:vAlign w:val="center"/>
          </w:tcPr>
          <w:p w14:paraId="453AC23C" w14:textId="46E84E68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Intentar iniciar sesión después de múltiples intentos fallidos</w:t>
            </w:r>
          </w:p>
        </w:tc>
        <w:tc>
          <w:tcPr>
            <w:tcW w:w="2250" w:type="dxa"/>
            <w:vAlign w:val="center"/>
          </w:tcPr>
          <w:p w14:paraId="7A3A5741" w14:textId="5914C74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219A0">
              <w:rPr>
                <w:rFonts w:cstheme="minorHAnsi"/>
                <w:i/>
                <w:iCs/>
                <w:color w:val="000000"/>
                <w:sz w:val="20"/>
              </w:rPr>
              <w:t>"Cuenta bloqueada temporalmente. Intente nuevamente en 30 minutos."</w:t>
            </w:r>
          </w:p>
        </w:tc>
        <w:tc>
          <w:tcPr>
            <w:tcW w:w="1080" w:type="dxa"/>
            <w:vAlign w:val="center"/>
          </w:tcPr>
          <w:p w14:paraId="2B324230" w14:textId="0D2D7398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22202BB" w14:textId="23B8334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Asegurar que se bloquee la cuenta temporalmente después de 5 intentos fallidos.</w:t>
            </w:r>
          </w:p>
        </w:tc>
      </w:tr>
      <w:tr w:rsidR="0032508C" w14:paraId="6D99BF8C" w14:textId="77777777" w:rsidTr="0032508C">
        <w:tc>
          <w:tcPr>
            <w:tcW w:w="720" w:type="dxa"/>
            <w:vAlign w:val="center"/>
          </w:tcPr>
          <w:p w14:paraId="0E0F0C57" w14:textId="6C95342A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CP15</w:t>
            </w:r>
          </w:p>
        </w:tc>
        <w:tc>
          <w:tcPr>
            <w:tcW w:w="1440" w:type="dxa"/>
            <w:vAlign w:val="center"/>
          </w:tcPr>
          <w:p w14:paraId="72592717" w14:textId="32FF20A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Cuenta en espera de verificación de correo</w:t>
            </w:r>
          </w:p>
        </w:tc>
        <w:tc>
          <w:tcPr>
            <w:tcW w:w="1530" w:type="dxa"/>
            <w:vAlign w:val="center"/>
          </w:tcPr>
          <w:p w14:paraId="613D941D" w14:textId="00936D3A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(cuenta sin verificar)</w:t>
            </w:r>
          </w:p>
        </w:tc>
        <w:tc>
          <w:tcPr>
            <w:tcW w:w="1890" w:type="dxa"/>
            <w:vAlign w:val="center"/>
          </w:tcPr>
          <w:p w14:paraId="126818FF" w14:textId="32D1E80B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Intentar iniciar sesión con cuenta no verificada por correo</w:t>
            </w:r>
          </w:p>
        </w:tc>
        <w:tc>
          <w:tcPr>
            <w:tcW w:w="2250" w:type="dxa"/>
            <w:vAlign w:val="center"/>
          </w:tcPr>
          <w:p w14:paraId="3E9396CC" w14:textId="39BFBAA6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219A0">
              <w:rPr>
                <w:rFonts w:cstheme="minorHAnsi"/>
                <w:i/>
                <w:iCs/>
                <w:color w:val="000000"/>
                <w:sz w:val="20"/>
              </w:rPr>
              <w:t>"Debe verificar su correo electrónico antes de iniciar sesión."</w:t>
            </w:r>
          </w:p>
        </w:tc>
        <w:tc>
          <w:tcPr>
            <w:tcW w:w="1080" w:type="dxa"/>
            <w:vAlign w:val="center"/>
          </w:tcPr>
          <w:p w14:paraId="3F0CF7BC" w14:textId="0B6850AE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6F88C927" w14:textId="3BEBE14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que el sistema no permita inicio de sesión sin verificación de correo.</w:t>
            </w:r>
          </w:p>
        </w:tc>
      </w:tr>
      <w:tr w:rsidR="0032508C" w14:paraId="4810F18C" w14:textId="77777777" w:rsidTr="0032508C">
        <w:tc>
          <w:tcPr>
            <w:tcW w:w="720" w:type="dxa"/>
            <w:vAlign w:val="center"/>
          </w:tcPr>
          <w:p w14:paraId="0B554EB7" w14:textId="632D3D5F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CP16</w:t>
            </w:r>
          </w:p>
        </w:tc>
        <w:tc>
          <w:tcPr>
            <w:tcW w:w="1440" w:type="dxa"/>
            <w:vAlign w:val="center"/>
          </w:tcPr>
          <w:p w14:paraId="62B98191" w14:textId="59985FA5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Cuenta inactiva durante tiempo prolongado</w:t>
            </w:r>
          </w:p>
        </w:tc>
        <w:tc>
          <w:tcPr>
            <w:tcW w:w="1530" w:type="dxa"/>
            <w:vAlign w:val="center"/>
          </w:tcPr>
          <w:p w14:paraId="01AC95A2" w14:textId="459A19A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(cuenta inactiva)</w:t>
            </w:r>
          </w:p>
        </w:tc>
        <w:tc>
          <w:tcPr>
            <w:tcW w:w="1890" w:type="dxa"/>
            <w:vAlign w:val="center"/>
          </w:tcPr>
          <w:p w14:paraId="54F5284A" w14:textId="43D6036A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Intentar iniciar sesión con cuenta inactiva por largo tiempo</w:t>
            </w:r>
          </w:p>
        </w:tc>
        <w:tc>
          <w:tcPr>
            <w:tcW w:w="2250" w:type="dxa"/>
            <w:vAlign w:val="center"/>
          </w:tcPr>
          <w:p w14:paraId="5C1780D1" w14:textId="044DCFC1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219A0">
              <w:rPr>
                <w:rFonts w:cstheme="minorHAnsi"/>
                <w:i/>
                <w:iCs/>
                <w:color w:val="000000"/>
                <w:sz w:val="20"/>
              </w:rPr>
              <w:t>"Por razones de seguridad, debe realizar un paso adicional de autenticación."</w:t>
            </w:r>
          </w:p>
        </w:tc>
        <w:tc>
          <w:tcPr>
            <w:tcW w:w="1080" w:type="dxa"/>
            <w:vAlign w:val="center"/>
          </w:tcPr>
          <w:p w14:paraId="0CB5ABEB" w14:textId="3827D536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30910F9E" w14:textId="6B2B580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que el sistema requiera autenticación adicional para cuentas inactivas.</w:t>
            </w:r>
          </w:p>
        </w:tc>
      </w:tr>
      <w:tr w:rsidR="0032508C" w14:paraId="6BF87C3D" w14:textId="77777777" w:rsidTr="0032508C">
        <w:tc>
          <w:tcPr>
            <w:tcW w:w="720" w:type="dxa"/>
            <w:vAlign w:val="center"/>
          </w:tcPr>
          <w:p w14:paraId="4D0F56D5" w14:textId="78DBDA9A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CP17</w:t>
            </w:r>
          </w:p>
        </w:tc>
        <w:tc>
          <w:tcPr>
            <w:tcW w:w="1440" w:type="dxa"/>
            <w:vAlign w:val="center"/>
          </w:tcPr>
          <w:p w14:paraId="60831473" w14:textId="255E47A6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Cuenta activa</w:t>
            </w:r>
          </w:p>
        </w:tc>
        <w:tc>
          <w:tcPr>
            <w:tcW w:w="1530" w:type="dxa"/>
            <w:vAlign w:val="center"/>
          </w:tcPr>
          <w:p w14:paraId="1FB46F46" w14:textId="2CEF6EF7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usuario@dominio.com y </w:t>
            </w: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681D8EB1" w14:textId="7880D464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Intentar iniciar sesión con cuenta activa</w:t>
            </w:r>
          </w:p>
        </w:tc>
        <w:tc>
          <w:tcPr>
            <w:tcW w:w="2250" w:type="dxa"/>
            <w:vAlign w:val="center"/>
          </w:tcPr>
          <w:p w14:paraId="50F81A54" w14:textId="0160F84B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Mensaje del sistema: (ninguno)</w:t>
            </w:r>
          </w:p>
        </w:tc>
        <w:tc>
          <w:tcPr>
            <w:tcW w:w="1080" w:type="dxa"/>
            <w:vAlign w:val="center"/>
          </w:tcPr>
          <w:p w14:paraId="5916F649" w14:textId="00220162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60F32C54" w14:textId="339BBF8E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Confirmar que el inicio de sesión sea exitoso con cuenta activa.</w:t>
            </w:r>
          </w:p>
        </w:tc>
      </w:tr>
      <w:tr w:rsidR="0032508C" w14:paraId="51B30DB6" w14:textId="77777777" w:rsidTr="0032508C">
        <w:tc>
          <w:tcPr>
            <w:tcW w:w="720" w:type="dxa"/>
            <w:vAlign w:val="center"/>
          </w:tcPr>
          <w:p w14:paraId="36C31550" w14:textId="79107D57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CP18</w:t>
            </w:r>
          </w:p>
        </w:tc>
        <w:tc>
          <w:tcPr>
            <w:tcW w:w="1440" w:type="dxa"/>
            <w:vAlign w:val="center"/>
          </w:tcPr>
          <w:p w14:paraId="7515804A" w14:textId="08A56360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Primer inicio de sesión desde un nuevo dispositivo</w:t>
            </w:r>
          </w:p>
        </w:tc>
        <w:tc>
          <w:tcPr>
            <w:tcW w:w="1530" w:type="dxa"/>
            <w:vAlign w:val="center"/>
          </w:tcPr>
          <w:p w14:paraId="54E79C1B" w14:textId="4BE21B96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 xml:space="preserve">usuario@dominio.com y </w:t>
            </w:r>
            <w:proofErr w:type="spellStart"/>
            <w:r w:rsidRPr="00582CA8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545C9026" w14:textId="3C492ECC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Iniciar sesión desde un nuevo dispositivo</w:t>
            </w:r>
          </w:p>
        </w:tc>
        <w:tc>
          <w:tcPr>
            <w:tcW w:w="2250" w:type="dxa"/>
            <w:vAlign w:val="center"/>
          </w:tcPr>
          <w:p w14:paraId="7E12E18F" w14:textId="5E9511C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Mensaje del sistema:</w:t>
            </w:r>
            <w:r w:rsidRPr="001219A0">
              <w:rPr>
                <w:rFonts w:cstheme="minorHAnsi"/>
                <w:i/>
                <w:iCs/>
                <w:color w:val="000000"/>
                <w:sz w:val="20"/>
              </w:rPr>
              <w:t xml:space="preserve"> "Se ha iniciado sesión desde un dispositivo nuevo. Si no fue usted, contacte con soporte."</w:t>
            </w:r>
          </w:p>
        </w:tc>
        <w:tc>
          <w:tcPr>
            <w:tcW w:w="1080" w:type="dxa"/>
            <w:vAlign w:val="center"/>
          </w:tcPr>
          <w:p w14:paraId="35643066" w14:textId="17D754E3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5FA17FDC" w14:textId="3AE04349" w:rsidR="001F0D57" w:rsidRPr="00582CA8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582CA8">
              <w:rPr>
                <w:rFonts w:cstheme="minorHAnsi"/>
                <w:color w:val="000000"/>
                <w:sz w:val="20"/>
              </w:rPr>
              <w:t>Verificar que el sistema notifique al usuario sobre el nuevo dispositivo.</w:t>
            </w:r>
          </w:p>
        </w:tc>
      </w:tr>
    </w:tbl>
    <w:p w14:paraId="4359F41C" w14:textId="77777777" w:rsidR="00544DA5" w:rsidRPr="00544DA5" w:rsidRDefault="00544DA5" w:rsidP="00544DA5">
      <w:pPr>
        <w:pStyle w:val="Text1"/>
      </w:pPr>
    </w:p>
    <w:p w14:paraId="26F5A44F" w14:textId="27DD000F" w:rsidR="00C56DF0" w:rsidRPr="00107F28" w:rsidRDefault="00C56DF0" w:rsidP="00C54032">
      <w:pPr>
        <w:pStyle w:val="PM2-Body"/>
        <w:tabs>
          <w:tab w:val="left" w:pos="1590"/>
        </w:tabs>
        <w:spacing w:after="0" w:line="276" w:lineRule="auto"/>
        <w:rPr>
          <w:lang w:val="es-US"/>
        </w:rPr>
      </w:pPr>
    </w:p>
    <w:sectPr w:rsidR="00C56DF0" w:rsidRPr="00107F28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DE39F" w14:textId="77777777" w:rsidR="00D52B49" w:rsidRPr="002E313E" w:rsidRDefault="00D52B49">
      <w:r w:rsidRPr="002E313E">
        <w:separator/>
      </w:r>
    </w:p>
  </w:endnote>
  <w:endnote w:type="continuationSeparator" w:id="0">
    <w:p w14:paraId="428619CE" w14:textId="77777777" w:rsidR="00D52B49" w:rsidRPr="002E313E" w:rsidRDefault="00D52B49">
      <w:r w:rsidRPr="002E3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3F293" w14:textId="35E28E87" w:rsidR="00F046DA" w:rsidRPr="002E313E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2E313E">
      <w:rPr>
        <w:rStyle w:val="Nmerodepgina"/>
        <w:rFonts w:ascii="Calibri" w:hAnsi="Calibri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2E313E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zCs w:val="16"/>
        <w:lang w:val="es-ES"/>
      </w:rPr>
      <w:t>1</w:t>
    </w:r>
    <w:r w:rsidRPr="002E313E">
      <w:rPr>
        <w:rStyle w:val="Nmerodepgina"/>
        <w:rFonts w:ascii="Calibri" w:hAnsi="Calibri"/>
        <w:szCs w:val="16"/>
        <w:lang w:val="es-ES"/>
      </w:rPr>
      <w:fldChar w:fldCharType="end"/>
    </w:r>
    <w:r w:rsidRPr="002E313E">
      <w:rPr>
        <w:rStyle w:val="Nmerodepgina"/>
        <w:rFonts w:ascii="Calibri" w:hAnsi="Calibri"/>
        <w:szCs w:val="16"/>
        <w:lang w:val="es-ES"/>
      </w:rPr>
      <w:t xml:space="preserve"> / 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napToGrid w:val="0"/>
        <w:szCs w:val="16"/>
        <w:lang w:val="es-ES"/>
      </w:rPr>
      <w:t>13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27805" w14:textId="77777777" w:rsidR="00D52B49" w:rsidRPr="002E313E" w:rsidRDefault="00D52B49">
      <w:r w:rsidRPr="002E313E">
        <w:separator/>
      </w:r>
    </w:p>
  </w:footnote>
  <w:footnote w:type="continuationSeparator" w:id="0">
    <w:p w14:paraId="4188AA7C" w14:textId="77777777" w:rsidR="00D52B49" w:rsidRPr="002E313E" w:rsidRDefault="00D52B49">
      <w:r w:rsidRPr="002E31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E541" w14:textId="4301157F" w:rsidR="00F046DA" w:rsidRPr="00350C0B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2345D2">
          <w:rPr>
            <w:rFonts w:eastAsia="PMingLiU" w:cstheme="minorHAnsi"/>
            <w:sz w:val="20"/>
          </w:rPr>
          <w:t>DCP Autenticar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791D17"/>
    <w:multiLevelType w:val="multilevel"/>
    <w:tmpl w:val="A0985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F590AB6"/>
    <w:multiLevelType w:val="multilevel"/>
    <w:tmpl w:val="3F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 w15:restartNumberingAfterBreak="0">
    <w:nsid w:val="14250923"/>
    <w:multiLevelType w:val="multilevel"/>
    <w:tmpl w:val="6E8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0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CD84DA4"/>
    <w:multiLevelType w:val="multilevel"/>
    <w:tmpl w:val="9CF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F24E0"/>
    <w:multiLevelType w:val="multilevel"/>
    <w:tmpl w:val="C60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 w15:restartNumberingAfterBreak="0">
    <w:nsid w:val="24BC0865"/>
    <w:multiLevelType w:val="multilevel"/>
    <w:tmpl w:val="694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7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9" w15:restartNumberingAfterBreak="0">
    <w:nsid w:val="3EB67B6F"/>
    <w:multiLevelType w:val="multilevel"/>
    <w:tmpl w:val="8FA67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D568D"/>
    <w:multiLevelType w:val="multilevel"/>
    <w:tmpl w:val="2682B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6" w15:restartNumberingAfterBreak="0">
    <w:nsid w:val="57FF2ADB"/>
    <w:multiLevelType w:val="multilevel"/>
    <w:tmpl w:val="37261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73788"/>
    <w:multiLevelType w:val="multilevel"/>
    <w:tmpl w:val="3EE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A6724"/>
    <w:multiLevelType w:val="multilevel"/>
    <w:tmpl w:val="245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0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1" w15:restartNumberingAfterBreak="0">
    <w:nsid w:val="66C85304"/>
    <w:multiLevelType w:val="multilevel"/>
    <w:tmpl w:val="AAE6D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3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5145E"/>
    <w:multiLevelType w:val="multilevel"/>
    <w:tmpl w:val="4808A91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25"/>
  </w:num>
  <w:num w:numId="3" w16cid:durableId="2021927881">
    <w:abstractNumId w:val="9"/>
  </w:num>
  <w:num w:numId="4" w16cid:durableId="841234987">
    <w:abstractNumId w:val="7"/>
  </w:num>
  <w:num w:numId="5" w16cid:durableId="1643194374">
    <w:abstractNumId w:val="34"/>
  </w:num>
  <w:num w:numId="6" w16cid:durableId="1786387100">
    <w:abstractNumId w:val="14"/>
  </w:num>
  <w:num w:numId="7" w16cid:durableId="1728528090">
    <w:abstractNumId w:val="13"/>
  </w:num>
  <w:num w:numId="8" w16cid:durableId="1804541778">
    <w:abstractNumId w:val="18"/>
  </w:num>
  <w:num w:numId="9" w16cid:durableId="1328249560">
    <w:abstractNumId w:val="16"/>
  </w:num>
  <w:num w:numId="10" w16cid:durableId="334499275">
    <w:abstractNumId w:val="29"/>
  </w:num>
  <w:num w:numId="11" w16cid:durableId="1948998686">
    <w:abstractNumId w:val="32"/>
  </w:num>
  <w:num w:numId="12" w16cid:durableId="2086341686">
    <w:abstractNumId w:val="30"/>
  </w:num>
  <w:num w:numId="13" w16cid:durableId="746727059">
    <w:abstractNumId w:val="36"/>
  </w:num>
  <w:num w:numId="14" w16cid:durableId="2145197437">
    <w:abstractNumId w:val="6"/>
  </w:num>
  <w:num w:numId="15" w16cid:durableId="1696299069">
    <w:abstractNumId w:val="21"/>
  </w:num>
  <w:num w:numId="16" w16cid:durableId="1726877762">
    <w:abstractNumId w:val="10"/>
  </w:num>
  <w:num w:numId="17" w16cid:durableId="878710923">
    <w:abstractNumId w:val="4"/>
  </w:num>
  <w:num w:numId="18" w16cid:durableId="1610308775">
    <w:abstractNumId w:val="33"/>
  </w:num>
  <w:num w:numId="19" w16cid:durableId="1777672950">
    <w:abstractNumId w:val="35"/>
  </w:num>
  <w:num w:numId="20" w16cid:durableId="937718633">
    <w:abstractNumId w:val="20"/>
  </w:num>
  <w:num w:numId="21" w16cid:durableId="745759981">
    <w:abstractNumId w:val="22"/>
  </w:num>
  <w:num w:numId="22" w16cid:durableId="1867715459">
    <w:abstractNumId w:val="2"/>
  </w:num>
  <w:num w:numId="23" w16cid:durableId="436946764">
    <w:abstractNumId w:val="3"/>
  </w:num>
  <w:num w:numId="24" w16cid:durableId="1548029980">
    <w:abstractNumId w:val="15"/>
  </w:num>
  <w:num w:numId="25" w16cid:durableId="739642136">
    <w:abstractNumId w:val="17"/>
  </w:num>
  <w:num w:numId="26" w16cid:durableId="1421297201">
    <w:abstractNumId w:val="23"/>
  </w:num>
  <w:num w:numId="27" w16cid:durableId="1318262171">
    <w:abstractNumId w:val="5"/>
  </w:num>
  <w:num w:numId="28" w16cid:durableId="913857220">
    <w:abstractNumId w:val="19"/>
  </w:num>
  <w:num w:numId="29" w16cid:durableId="548809056">
    <w:abstractNumId w:val="24"/>
  </w:num>
  <w:num w:numId="30" w16cid:durableId="2128039732">
    <w:abstractNumId w:val="31"/>
  </w:num>
  <w:num w:numId="31" w16cid:durableId="969825611">
    <w:abstractNumId w:val="1"/>
  </w:num>
  <w:num w:numId="32" w16cid:durableId="1632319118">
    <w:abstractNumId w:val="26"/>
  </w:num>
  <w:num w:numId="33" w16cid:durableId="291787346">
    <w:abstractNumId w:val="11"/>
  </w:num>
  <w:num w:numId="34" w16cid:durableId="2018926572">
    <w:abstractNumId w:val="28"/>
  </w:num>
  <w:num w:numId="35" w16cid:durableId="562106822">
    <w:abstractNumId w:val="12"/>
  </w:num>
  <w:num w:numId="36" w16cid:durableId="1557399607">
    <w:abstractNumId w:val="8"/>
  </w:num>
  <w:num w:numId="37" w16cid:durableId="1708988308">
    <w:abstractNumId w:val="27"/>
  </w:num>
  <w:num w:numId="38" w16cid:durableId="869031592">
    <w:abstractNumId w:val="36"/>
  </w:num>
  <w:num w:numId="39" w16cid:durableId="608777197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20914"/>
    <w:rsid w:val="000228C5"/>
    <w:rsid w:val="00023248"/>
    <w:rsid w:val="000234C8"/>
    <w:rsid w:val="00023580"/>
    <w:rsid w:val="00024A14"/>
    <w:rsid w:val="000316D6"/>
    <w:rsid w:val="00031F65"/>
    <w:rsid w:val="000338D4"/>
    <w:rsid w:val="00034FF8"/>
    <w:rsid w:val="000360EC"/>
    <w:rsid w:val="00040AC7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480D"/>
    <w:rsid w:val="00095C51"/>
    <w:rsid w:val="000A0540"/>
    <w:rsid w:val="000A0AF2"/>
    <w:rsid w:val="000A0F78"/>
    <w:rsid w:val="000A29F2"/>
    <w:rsid w:val="000A2FB6"/>
    <w:rsid w:val="000A33E0"/>
    <w:rsid w:val="000A6A0E"/>
    <w:rsid w:val="000A79F5"/>
    <w:rsid w:val="000B185C"/>
    <w:rsid w:val="000C1CE7"/>
    <w:rsid w:val="000C2C99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19A0"/>
    <w:rsid w:val="0012317E"/>
    <w:rsid w:val="001268F2"/>
    <w:rsid w:val="0012783C"/>
    <w:rsid w:val="001318AE"/>
    <w:rsid w:val="00133C22"/>
    <w:rsid w:val="00133DF5"/>
    <w:rsid w:val="00134E36"/>
    <w:rsid w:val="00150AAE"/>
    <w:rsid w:val="00151574"/>
    <w:rsid w:val="001516B4"/>
    <w:rsid w:val="00151765"/>
    <w:rsid w:val="001521FC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0C3B"/>
    <w:rsid w:val="00183FAB"/>
    <w:rsid w:val="001847C7"/>
    <w:rsid w:val="001864B6"/>
    <w:rsid w:val="0018711A"/>
    <w:rsid w:val="00187A5D"/>
    <w:rsid w:val="00187F43"/>
    <w:rsid w:val="00196FD8"/>
    <w:rsid w:val="001A2BB2"/>
    <w:rsid w:val="001A4B1B"/>
    <w:rsid w:val="001A6FEE"/>
    <w:rsid w:val="001B2922"/>
    <w:rsid w:val="001B49B9"/>
    <w:rsid w:val="001B6DF3"/>
    <w:rsid w:val="001B732C"/>
    <w:rsid w:val="001C0532"/>
    <w:rsid w:val="001C16FA"/>
    <w:rsid w:val="001C276C"/>
    <w:rsid w:val="001C722B"/>
    <w:rsid w:val="001C77D7"/>
    <w:rsid w:val="001D2B15"/>
    <w:rsid w:val="001D4023"/>
    <w:rsid w:val="001D6D5C"/>
    <w:rsid w:val="001D794E"/>
    <w:rsid w:val="001E038D"/>
    <w:rsid w:val="001E0A3D"/>
    <w:rsid w:val="001E199E"/>
    <w:rsid w:val="001E49EA"/>
    <w:rsid w:val="001E573F"/>
    <w:rsid w:val="001F01AA"/>
    <w:rsid w:val="001F02E1"/>
    <w:rsid w:val="001F0D57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1C4C"/>
    <w:rsid w:val="00232321"/>
    <w:rsid w:val="002325E9"/>
    <w:rsid w:val="002339D8"/>
    <w:rsid w:val="00233C68"/>
    <w:rsid w:val="002345D2"/>
    <w:rsid w:val="002418CA"/>
    <w:rsid w:val="00241ABA"/>
    <w:rsid w:val="00241BA9"/>
    <w:rsid w:val="002446CB"/>
    <w:rsid w:val="00244B80"/>
    <w:rsid w:val="00247D84"/>
    <w:rsid w:val="00247FD4"/>
    <w:rsid w:val="00255202"/>
    <w:rsid w:val="00256CC1"/>
    <w:rsid w:val="00257CF4"/>
    <w:rsid w:val="0026206E"/>
    <w:rsid w:val="00263C86"/>
    <w:rsid w:val="002642A7"/>
    <w:rsid w:val="002670F1"/>
    <w:rsid w:val="002675E9"/>
    <w:rsid w:val="00272840"/>
    <w:rsid w:val="00272BA8"/>
    <w:rsid w:val="00274D0F"/>
    <w:rsid w:val="00276275"/>
    <w:rsid w:val="00277372"/>
    <w:rsid w:val="00284960"/>
    <w:rsid w:val="00287825"/>
    <w:rsid w:val="00287DDA"/>
    <w:rsid w:val="0029077A"/>
    <w:rsid w:val="00293A38"/>
    <w:rsid w:val="002A17F3"/>
    <w:rsid w:val="002A43B5"/>
    <w:rsid w:val="002B0718"/>
    <w:rsid w:val="002B1723"/>
    <w:rsid w:val="002B2A46"/>
    <w:rsid w:val="002B3849"/>
    <w:rsid w:val="002B51CC"/>
    <w:rsid w:val="002B5328"/>
    <w:rsid w:val="002B5B64"/>
    <w:rsid w:val="002B68D5"/>
    <w:rsid w:val="002B6A5D"/>
    <w:rsid w:val="002B6C05"/>
    <w:rsid w:val="002B7FB5"/>
    <w:rsid w:val="002C2657"/>
    <w:rsid w:val="002C3AEB"/>
    <w:rsid w:val="002C4EF0"/>
    <w:rsid w:val="002C6895"/>
    <w:rsid w:val="002D1018"/>
    <w:rsid w:val="002D117F"/>
    <w:rsid w:val="002D283C"/>
    <w:rsid w:val="002D7389"/>
    <w:rsid w:val="002D7EBB"/>
    <w:rsid w:val="002E1932"/>
    <w:rsid w:val="002E313E"/>
    <w:rsid w:val="002E331D"/>
    <w:rsid w:val="002E3807"/>
    <w:rsid w:val="002E4649"/>
    <w:rsid w:val="002E755B"/>
    <w:rsid w:val="00301412"/>
    <w:rsid w:val="00306205"/>
    <w:rsid w:val="00312504"/>
    <w:rsid w:val="00312535"/>
    <w:rsid w:val="0031692E"/>
    <w:rsid w:val="00316C27"/>
    <w:rsid w:val="00321E5F"/>
    <w:rsid w:val="00322A49"/>
    <w:rsid w:val="0032508C"/>
    <w:rsid w:val="003250B5"/>
    <w:rsid w:val="003250B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654AE"/>
    <w:rsid w:val="003708A5"/>
    <w:rsid w:val="00376733"/>
    <w:rsid w:val="0038289E"/>
    <w:rsid w:val="003829E8"/>
    <w:rsid w:val="00382C25"/>
    <w:rsid w:val="003878D3"/>
    <w:rsid w:val="00391DAF"/>
    <w:rsid w:val="00392C57"/>
    <w:rsid w:val="00392D4A"/>
    <w:rsid w:val="00395916"/>
    <w:rsid w:val="003A432B"/>
    <w:rsid w:val="003A49B7"/>
    <w:rsid w:val="003A49E6"/>
    <w:rsid w:val="003A4A97"/>
    <w:rsid w:val="003A6E2F"/>
    <w:rsid w:val="003A7136"/>
    <w:rsid w:val="003B136B"/>
    <w:rsid w:val="003B14CC"/>
    <w:rsid w:val="003B15F8"/>
    <w:rsid w:val="003B68DF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4918"/>
    <w:rsid w:val="00405758"/>
    <w:rsid w:val="00405776"/>
    <w:rsid w:val="00406CF9"/>
    <w:rsid w:val="00407515"/>
    <w:rsid w:val="00410E07"/>
    <w:rsid w:val="00413339"/>
    <w:rsid w:val="00415CE4"/>
    <w:rsid w:val="00417F1C"/>
    <w:rsid w:val="00420251"/>
    <w:rsid w:val="00421D32"/>
    <w:rsid w:val="00422EBA"/>
    <w:rsid w:val="00423A17"/>
    <w:rsid w:val="0042514F"/>
    <w:rsid w:val="004261BC"/>
    <w:rsid w:val="00427ED0"/>
    <w:rsid w:val="004304A2"/>
    <w:rsid w:val="00432FBD"/>
    <w:rsid w:val="0043499C"/>
    <w:rsid w:val="00434AD5"/>
    <w:rsid w:val="00443519"/>
    <w:rsid w:val="00446103"/>
    <w:rsid w:val="00450609"/>
    <w:rsid w:val="00451F2D"/>
    <w:rsid w:val="004559FF"/>
    <w:rsid w:val="004578A1"/>
    <w:rsid w:val="00457D68"/>
    <w:rsid w:val="00465CDE"/>
    <w:rsid w:val="0047111A"/>
    <w:rsid w:val="00474F26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A1C98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3190"/>
    <w:rsid w:val="004C35D1"/>
    <w:rsid w:val="004C3FE5"/>
    <w:rsid w:val="004D24A4"/>
    <w:rsid w:val="004D5A1C"/>
    <w:rsid w:val="004E0C74"/>
    <w:rsid w:val="004E20E2"/>
    <w:rsid w:val="004E4F4A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6D0"/>
    <w:rsid w:val="00520F83"/>
    <w:rsid w:val="005215B2"/>
    <w:rsid w:val="00525E98"/>
    <w:rsid w:val="005270E8"/>
    <w:rsid w:val="00527341"/>
    <w:rsid w:val="00532445"/>
    <w:rsid w:val="005327CC"/>
    <w:rsid w:val="005366EF"/>
    <w:rsid w:val="00540D9C"/>
    <w:rsid w:val="005423A7"/>
    <w:rsid w:val="00544DA5"/>
    <w:rsid w:val="00545EFA"/>
    <w:rsid w:val="00553ADD"/>
    <w:rsid w:val="00553F32"/>
    <w:rsid w:val="005541EB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2CA8"/>
    <w:rsid w:val="005830D3"/>
    <w:rsid w:val="00583E7C"/>
    <w:rsid w:val="00584932"/>
    <w:rsid w:val="00595B2C"/>
    <w:rsid w:val="00596552"/>
    <w:rsid w:val="005A16BD"/>
    <w:rsid w:val="005A590E"/>
    <w:rsid w:val="005A75D4"/>
    <w:rsid w:val="005A78FC"/>
    <w:rsid w:val="005B0833"/>
    <w:rsid w:val="005B153E"/>
    <w:rsid w:val="005B2734"/>
    <w:rsid w:val="005B651D"/>
    <w:rsid w:val="005B6892"/>
    <w:rsid w:val="005B6F30"/>
    <w:rsid w:val="005C0459"/>
    <w:rsid w:val="005C2241"/>
    <w:rsid w:val="005C6C5E"/>
    <w:rsid w:val="005C77C5"/>
    <w:rsid w:val="005D1E54"/>
    <w:rsid w:val="005D7ECF"/>
    <w:rsid w:val="005E3622"/>
    <w:rsid w:val="005E4972"/>
    <w:rsid w:val="005E6397"/>
    <w:rsid w:val="005E7D29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5792"/>
    <w:rsid w:val="0060777D"/>
    <w:rsid w:val="00610805"/>
    <w:rsid w:val="00611C1E"/>
    <w:rsid w:val="00613E30"/>
    <w:rsid w:val="00614D85"/>
    <w:rsid w:val="0061632F"/>
    <w:rsid w:val="00620166"/>
    <w:rsid w:val="0062156C"/>
    <w:rsid w:val="00621B8D"/>
    <w:rsid w:val="0062711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0B3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4EB0"/>
    <w:rsid w:val="00706B9A"/>
    <w:rsid w:val="00715952"/>
    <w:rsid w:val="0071622A"/>
    <w:rsid w:val="00716B1A"/>
    <w:rsid w:val="00717176"/>
    <w:rsid w:val="007223D3"/>
    <w:rsid w:val="00724B29"/>
    <w:rsid w:val="00725F32"/>
    <w:rsid w:val="00727289"/>
    <w:rsid w:val="00730302"/>
    <w:rsid w:val="00733C0D"/>
    <w:rsid w:val="007359E8"/>
    <w:rsid w:val="0073671C"/>
    <w:rsid w:val="007376B1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605E2"/>
    <w:rsid w:val="00761CBD"/>
    <w:rsid w:val="0076459E"/>
    <w:rsid w:val="0077307F"/>
    <w:rsid w:val="00777682"/>
    <w:rsid w:val="00781E91"/>
    <w:rsid w:val="00785721"/>
    <w:rsid w:val="00786CA6"/>
    <w:rsid w:val="00794D39"/>
    <w:rsid w:val="00795A3C"/>
    <w:rsid w:val="00795C76"/>
    <w:rsid w:val="00797701"/>
    <w:rsid w:val="007A1CDF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59D6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4FA6"/>
    <w:rsid w:val="00815438"/>
    <w:rsid w:val="008217BF"/>
    <w:rsid w:val="00825070"/>
    <w:rsid w:val="008260B2"/>
    <w:rsid w:val="00830798"/>
    <w:rsid w:val="0083184C"/>
    <w:rsid w:val="00834A59"/>
    <w:rsid w:val="00837500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7E8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86592"/>
    <w:rsid w:val="00890007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F76"/>
    <w:rsid w:val="008B2353"/>
    <w:rsid w:val="008B3AE0"/>
    <w:rsid w:val="008B58B5"/>
    <w:rsid w:val="008B7342"/>
    <w:rsid w:val="008C05AB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D50"/>
    <w:rsid w:val="008E2186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A86"/>
    <w:rsid w:val="0091761F"/>
    <w:rsid w:val="00927872"/>
    <w:rsid w:val="00930EC4"/>
    <w:rsid w:val="00932AC2"/>
    <w:rsid w:val="009331B2"/>
    <w:rsid w:val="00934012"/>
    <w:rsid w:val="00934868"/>
    <w:rsid w:val="00940C7F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76B7E"/>
    <w:rsid w:val="00986132"/>
    <w:rsid w:val="00987DFC"/>
    <w:rsid w:val="0099062F"/>
    <w:rsid w:val="00992DDE"/>
    <w:rsid w:val="009938BB"/>
    <w:rsid w:val="00994D8B"/>
    <w:rsid w:val="00995DB9"/>
    <w:rsid w:val="00996970"/>
    <w:rsid w:val="009A151F"/>
    <w:rsid w:val="009A1FBA"/>
    <w:rsid w:val="009A3692"/>
    <w:rsid w:val="009A59DA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487"/>
    <w:rsid w:val="009F5B12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15C01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47D5"/>
    <w:rsid w:val="00A7603C"/>
    <w:rsid w:val="00A7738F"/>
    <w:rsid w:val="00A77A57"/>
    <w:rsid w:val="00A81C80"/>
    <w:rsid w:val="00A82CD3"/>
    <w:rsid w:val="00A8700F"/>
    <w:rsid w:val="00A919C1"/>
    <w:rsid w:val="00A927C6"/>
    <w:rsid w:val="00A92F0F"/>
    <w:rsid w:val="00A94510"/>
    <w:rsid w:val="00AA3E5D"/>
    <w:rsid w:val="00AB24AB"/>
    <w:rsid w:val="00AB2D08"/>
    <w:rsid w:val="00AB2E1D"/>
    <w:rsid w:val="00AB5012"/>
    <w:rsid w:val="00AB5DA5"/>
    <w:rsid w:val="00AB5FD4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104DF"/>
    <w:rsid w:val="00B14F76"/>
    <w:rsid w:val="00B1661C"/>
    <w:rsid w:val="00B1698D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2564"/>
    <w:rsid w:val="00BA6551"/>
    <w:rsid w:val="00BB3F11"/>
    <w:rsid w:val="00BB4229"/>
    <w:rsid w:val="00BB63D6"/>
    <w:rsid w:val="00BC04DA"/>
    <w:rsid w:val="00BC096D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1362"/>
    <w:rsid w:val="00BF19B6"/>
    <w:rsid w:val="00BF2265"/>
    <w:rsid w:val="00BF2501"/>
    <w:rsid w:val="00BF462F"/>
    <w:rsid w:val="00BF47C7"/>
    <w:rsid w:val="00BF577F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535E"/>
    <w:rsid w:val="00C35913"/>
    <w:rsid w:val="00C437AC"/>
    <w:rsid w:val="00C44001"/>
    <w:rsid w:val="00C4483D"/>
    <w:rsid w:val="00C44E7B"/>
    <w:rsid w:val="00C47A94"/>
    <w:rsid w:val="00C508E9"/>
    <w:rsid w:val="00C53C30"/>
    <w:rsid w:val="00C54032"/>
    <w:rsid w:val="00C56DF0"/>
    <w:rsid w:val="00C600D4"/>
    <w:rsid w:val="00C604F2"/>
    <w:rsid w:val="00C60513"/>
    <w:rsid w:val="00C612CA"/>
    <w:rsid w:val="00C64CEB"/>
    <w:rsid w:val="00C65B11"/>
    <w:rsid w:val="00C71D6E"/>
    <w:rsid w:val="00C73D67"/>
    <w:rsid w:val="00C84029"/>
    <w:rsid w:val="00C849AE"/>
    <w:rsid w:val="00C8537C"/>
    <w:rsid w:val="00C85881"/>
    <w:rsid w:val="00C85A0E"/>
    <w:rsid w:val="00C903C1"/>
    <w:rsid w:val="00C92A0E"/>
    <w:rsid w:val="00CA1742"/>
    <w:rsid w:val="00CA5ACE"/>
    <w:rsid w:val="00CA70E7"/>
    <w:rsid w:val="00CA7E00"/>
    <w:rsid w:val="00CB0430"/>
    <w:rsid w:val="00CB0E41"/>
    <w:rsid w:val="00CB131A"/>
    <w:rsid w:val="00CB45F6"/>
    <w:rsid w:val="00CB6E4B"/>
    <w:rsid w:val="00CC2F9C"/>
    <w:rsid w:val="00CC309F"/>
    <w:rsid w:val="00CC7B94"/>
    <w:rsid w:val="00CD0010"/>
    <w:rsid w:val="00CD254D"/>
    <w:rsid w:val="00CD2777"/>
    <w:rsid w:val="00CD33A8"/>
    <w:rsid w:val="00CD4127"/>
    <w:rsid w:val="00CD6F39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A99"/>
    <w:rsid w:val="00D41C3E"/>
    <w:rsid w:val="00D44968"/>
    <w:rsid w:val="00D461FF"/>
    <w:rsid w:val="00D46996"/>
    <w:rsid w:val="00D46CFA"/>
    <w:rsid w:val="00D504F0"/>
    <w:rsid w:val="00D52B49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7D6F"/>
    <w:rsid w:val="00DD19E6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4E56"/>
    <w:rsid w:val="00E16331"/>
    <w:rsid w:val="00E16D79"/>
    <w:rsid w:val="00E21C90"/>
    <w:rsid w:val="00E23AFF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25D"/>
    <w:rsid w:val="00E82914"/>
    <w:rsid w:val="00E84454"/>
    <w:rsid w:val="00E87643"/>
    <w:rsid w:val="00E901A0"/>
    <w:rsid w:val="00E95B1A"/>
    <w:rsid w:val="00E96582"/>
    <w:rsid w:val="00E96EEC"/>
    <w:rsid w:val="00EA43E0"/>
    <w:rsid w:val="00EA5D79"/>
    <w:rsid w:val="00EA6B88"/>
    <w:rsid w:val="00EA7783"/>
    <w:rsid w:val="00EB0C4D"/>
    <w:rsid w:val="00EB6242"/>
    <w:rsid w:val="00EB6A44"/>
    <w:rsid w:val="00EC0170"/>
    <w:rsid w:val="00EC1E13"/>
    <w:rsid w:val="00EC545F"/>
    <w:rsid w:val="00EC56C1"/>
    <w:rsid w:val="00EC5F61"/>
    <w:rsid w:val="00EC791C"/>
    <w:rsid w:val="00ED035D"/>
    <w:rsid w:val="00ED63A8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2631"/>
    <w:rsid w:val="00F33854"/>
    <w:rsid w:val="00F35093"/>
    <w:rsid w:val="00F373EC"/>
    <w:rsid w:val="00F4160D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A77"/>
    <w:rsid w:val="00FD0E4D"/>
    <w:rsid w:val="00FD1EEC"/>
    <w:rsid w:val="00FD2EE5"/>
    <w:rsid w:val="00FE0F99"/>
    <w:rsid w:val="00FE1863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link w:val="Ttulo1Car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C2C9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aliases w:val="chapitre Car,Titre 11 Car,t1.T1.Titre 1 Car,t1 Car,TITRE 1 SL Car"/>
    <w:basedOn w:val="Fuentedeprrafopredeter"/>
    <w:link w:val="Ttulo1"/>
    <w:rsid w:val="00D41A99"/>
    <w:rPr>
      <w:rFonts w:asciiTheme="minorHAnsi" w:hAnsiTheme="minorHAnsi" w:cstheme="minorHAnsi"/>
      <w:b/>
      <w:bCs/>
      <w:smallCaps/>
      <w:sz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C59A8"/>
    <w:rsid w:val="001E4F8F"/>
    <w:rsid w:val="00200971"/>
    <w:rsid w:val="00213A9F"/>
    <w:rsid w:val="00242321"/>
    <w:rsid w:val="002623C7"/>
    <w:rsid w:val="002B1723"/>
    <w:rsid w:val="002D4768"/>
    <w:rsid w:val="002E329A"/>
    <w:rsid w:val="002E331D"/>
    <w:rsid w:val="0035398F"/>
    <w:rsid w:val="00354B5A"/>
    <w:rsid w:val="00393A48"/>
    <w:rsid w:val="003F07A8"/>
    <w:rsid w:val="00417F1C"/>
    <w:rsid w:val="004261BC"/>
    <w:rsid w:val="0046080B"/>
    <w:rsid w:val="00460842"/>
    <w:rsid w:val="004762D1"/>
    <w:rsid w:val="0049095E"/>
    <w:rsid w:val="00496F55"/>
    <w:rsid w:val="004A4C94"/>
    <w:rsid w:val="004A55B4"/>
    <w:rsid w:val="004B5C92"/>
    <w:rsid w:val="004E7486"/>
    <w:rsid w:val="00532445"/>
    <w:rsid w:val="00557FD7"/>
    <w:rsid w:val="005C67A4"/>
    <w:rsid w:val="00604762"/>
    <w:rsid w:val="006E3218"/>
    <w:rsid w:val="00704EB0"/>
    <w:rsid w:val="00725F32"/>
    <w:rsid w:val="00727D9D"/>
    <w:rsid w:val="00743AA7"/>
    <w:rsid w:val="00753337"/>
    <w:rsid w:val="007A2E4D"/>
    <w:rsid w:val="007B7FE3"/>
    <w:rsid w:val="007E6908"/>
    <w:rsid w:val="008005D6"/>
    <w:rsid w:val="008210BD"/>
    <w:rsid w:val="00844A20"/>
    <w:rsid w:val="008C50BE"/>
    <w:rsid w:val="008C7FC3"/>
    <w:rsid w:val="008D3D7F"/>
    <w:rsid w:val="00930E85"/>
    <w:rsid w:val="00932368"/>
    <w:rsid w:val="009334BC"/>
    <w:rsid w:val="00984D32"/>
    <w:rsid w:val="009866EC"/>
    <w:rsid w:val="0099570C"/>
    <w:rsid w:val="009C1D46"/>
    <w:rsid w:val="009D3EF1"/>
    <w:rsid w:val="00A127EC"/>
    <w:rsid w:val="00A50849"/>
    <w:rsid w:val="00A73BC2"/>
    <w:rsid w:val="00AB5DA5"/>
    <w:rsid w:val="00AC2381"/>
    <w:rsid w:val="00AE20D3"/>
    <w:rsid w:val="00AF1465"/>
    <w:rsid w:val="00AF2DCD"/>
    <w:rsid w:val="00AF4B76"/>
    <w:rsid w:val="00B43835"/>
    <w:rsid w:val="00B7349C"/>
    <w:rsid w:val="00BB63D6"/>
    <w:rsid w:val="00BC096D"/>
    <w:rsid w:val="00BF577F"/>
    <w:rsid w:val="00C26713"/>
    <w:rsid w:val="00C47A94"/>
    <w:rsid w:val="00CE1BDE"/>
    <w:rsid w:val="00D00E58"/>
    <w:rsid w:val="00D15F36"/>
    <w:rsid w:val="00D41E6B"/>
    <w:rsid w:val="00D44968"/>
    <w:rsid w:val="00D578A4"/>
    <w:rsid w:val="00D67D63"/>
    <w:rsid w:val="00D7367E"/>
    <w:rsid w:val="00DB7C42"/>
    <w:rsid w:val="00DD7133"/>
    <w:rsid w:val="00DE7EB7"/>
    <w:rsid w:val="00E1063D"/>
    <w:rsid w:val="00E23AFF"/>
    <w:rsid w:val="00E30DD5"/>
    <w:rsid w:val="00E367B7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460842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747</TotalTime>
  <Pages>1</Pages>
  <Words>1727</Words>
  <Characters>9501</Characters>
  <Application>Microsoft Office Word</Application>
  <DocSecurity>0</DocSecurity>
  <PresentationFormat>Microsoft Word 10.0</PresentationFormat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11206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DCP Autenticar Usuario</dc:subject>
  <dc:creator>COEPM²</dc:creator>
  <cp:keywords>OpenPM² Templates</cp:keywords>
  <cp:lastModifiedBy>gutierrez llorens erio</cp:lastModifiedBy>
  <cp:revision>176</cp:revision>
  <cp:lastPrinted>2025-03-14T22:27:00Z</cp:lastPrinted>
  <dcterms:created xsi:type="dcterms:W3CDTF">2024-12-14T21:25:00Z</dcterms:created>
  <dcterms:modified xsi:type="dcterms:W3CDTF">2025-03-14T22:28:00Z</dcterms:modified>
  <cp:category>Limitada</cp:category>
  <cp:contentStatus>1.0.1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