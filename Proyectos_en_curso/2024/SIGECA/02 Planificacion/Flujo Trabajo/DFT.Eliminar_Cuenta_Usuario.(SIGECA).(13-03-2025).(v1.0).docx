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5208" w14:textId="77777777" w:rsidR="007B3C9A" w:rsidRDefault="007B3C9A" w:rsidP="007B3C9A">
      <w:pPr>
        <w:pStyle w:val="ZDGName"/>
        <w:jc w:val="center"/>
      </w:pPr>
      <w:bookmarkStart w:id="0" w:name="eltqTitle"/>
    </w:p>
    <w:p w14:paraId="4CDB5D7B" w14:textId="77777777" w:rsidR="008A2447" w:rsidRDefault="008A2447" w:rsidP="007B3C9A">
      <w:pPr>
        <w:pStyle w:val="ZDGName"/>
        <w:jc w:val="center"/>
      </w:pPr>
    </w:p>
    <w:p w14:paraId="4C1570B1" w14:textId="77777777" w:rsidR="008A2447" w:rsidRDefault="008A2447" w:rsidP="007B3C9A">
      <w:pPr>
        <w:pStyle w:val="ZDGName"/>
        <w:jc w:val="center"/>
      </w:pPr>
    </w:p>
    <w:p w14:paraId="724A398E" w14:textId="77777777" w:rsidR="008A2447" w:rsidRDefault="008A2447" w:rsidP="007B3C9A">
      <w:pPr>
        <w:pStyle w:val="ZDGName"/>
        <w:jc w:val="center"/>
      </w:pPr>
    </w:p>
    <w:p w14:paraId="1CB2A110" w14:textId="77777777" w:rsidR="008A2447" w:rsidRDefault="008A2447" w:rsidP="007B3C9A">
      <w:pPr>
        <w:pStyle w:val="ZDGName"/>
        <w:jc w:val="center"/>
      </w:pPr>
    </w:p>
    <w:p w14:paraId="37FF68AE" w14:textId="77777777" w:rsidR="008A2447" w:rsidRPr="002E313E" w:rsidRDefault="008A2447" w:rsidP="007B3C9A">
      <w:pPr>
        <w:pStyle w:val="ZDGName"/>
        <w:jc w:val="center"/>
      </w:pPr>
    </w:p>
    <w:p w14:paraId="6B8A1F50" w14:textId="50844EF1" w:rsidR="007B3C9A" w:rsidRPr="002E313E" w:rsidRDefault="007B3C9A" w:rsidP="007B3C9A">
      <w:pPr>
        <w:pStyle w:val="ZDGName"/>
        <w:jc w:val="center"/>
      </w:pPr>
      <w:r w:rsidRPr="002E313E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2E313E" w:rsidRDefault="007B3C9A" w:rsidP="007B3C9A">
      <w:pPr>
        <w:pStyle w:val="ZDGName"/>
        <w:jc w:val="center"/>
      </w:pPr>
    </w:p>
    <w:p w14:paraId="296DFD30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2E313E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2E313E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7F61B11E" w:rsidR="00874B37" w:rsidRPr="002E313E" w:rsidRDefault="008A2447" w:rsidP="00D92F38">
      <w:pPr>
        <w:pStyle w:val="SubTitle1"/>
        <w:spacing w:before="600" w:after="0"/>
        <w:rPr>
          <w:rFonts w:cstheme="minorHAnsi"/>
        </w:rPr>
      </w:pPr>
      <w:r>
        <w:rPr>
          <w:rFonts w:cstheme="minorHAnsi"/>
        </w:rPr>
        <w:t>Descripción del Flujo de Trabajo (DFT)</w:t>
      </w:r>
    </w:p>
    <w:bookmarkStart w:id="1" w:name="eltqSubject"/>
    <w:bookmarkStart w:id="2" w:name="techSectionBreak1"/>
    <w:bookmarkEnd w:id="0"/>
    <w:p w14:paraId="59C72248" w14:textId="678021A5" w:rsidR="00B176AC" w:rsidRPr="002E313E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A2447">
            <w:rPr>
              <w:rFonts w:cstheme="minorHAnsi"/>
            </w:rPr>
            <w:t xml:space="preserve">DFT </w:t>
          </w:r>
          <w:r w:rsidR="00553A29">
            <w:rPr>
              <w:rFonts w:cstheme="minorHAnsi"/>
            </w:rPr>
            <w:t>Eliminar</w:t>
          </w:r>
          <w:r w:rsidR="008A2447">
            <w:rPr>
              <w:rFonts w:cstheme="minorHAnsi"/>
            </w:rPr>
            <w:t xml:space="preserve"> </w:t>
          </w:r>
          <w:r w:rsidR="00553A29">
            <w:rPr>
              <w:rFonts w:cstheme="minorHAnsi"/>
            </w:rPr>
            <w:t>Cuenta</w:t>
          </w:r>
          <w:r w:rsidR="008E1938">
            <w:rPr>
              <w:rFonts w:cstheme="minorHAnsi"/>
            </w:rPr>
            <w:t xml:space="preserve"> </w:t>
          </w:r>
          <w:r w:rsidR="008A2447">
            <w:rPr>
              <w:rFonts w:cstheme="minorHAnsi"/>
            </w:rPr>
            <w:t>de Usuario</w:t>
          </w:r>
        </w:sdtContent>
      </w:sdt>
    </w:p>
    <w:bookmarkEnd w:id="1"/>
    <w:p w14:paraId="5ABCD3E7" w14:textId="77777777" w:rsidR="004B501A" w:rsidRDefault="004B501A" w:rsidP="004B501A">
      <w:pPr>
        <w:rPr>
          <w:rFonts w:ascii="Calibri" w:hAnsi="Calibri"/>
        </w:rPr>
      </w:pPr>
    </w:p>
    <w:p w14:paraId="227D8C8C" w14:textId="77777777" w:rsidR="006E65D3" w:rsidRPr="00387CBF" w:rsidRDefault="006E65D3" w:rsidP="006E65D3">
      <w:pPr>
        <w:jc w:val="center"/>
        <w:rPr>
          <w:b/>
          <w:bCs/>
          <w:sz w:val="32"/>
          <w:szCs w:val="32"/>
        </w:rPr>
      </w:pPr>
      <w:r w:rsidRPr="00387CBF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387CBF">
        <w:rPr>
          <w:b/>
          <w:bCs/>
          <w:sz w:val="32"/>
          <w:szCs w:val="32"/>
        </w:rPr>
        <w:t>TICs</w:t>
      </w:r>
      <w:proofErr w:type="spellEnd"/>
      <w:r>
        <w:rPr>
          <w:b/>
          <w:bCs/>
          <w:sz w:val="32"/>
          <w:szCs w:val="32"/>
        </w:rPr>
        <w:t xml:space="preserve"> (SIGECA)</w:t>
      </w:r>
    </w:p>
    <w:p w14:paraId="3A7B2D17" w14:textId="77777777" w:rsidR="006E65D3" w:rsidRPr="002E313E" w:rsidRDefault="006E65D3" w:rsidP="004B501A">
      <w:pPr>
        <w:rPr>
          <w:rFonts w:ascii="Calibri" w:hAnsi="Calibri"/>
        </w:rPr>
      </w:pPr>
    </w:p>
    <w:p w14:paraId="191A37B6" w14:textId="7777777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1842564B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7E1B8E8" w14:textId="77777777" w:rsidR="004B501A" w:rsidRPr="002E313E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2E313E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EF34E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EF34E1" w:rsidRDefault="008A2447" w:rsidP="00682053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Asignatura</w:t>
            </w:r>
            <w:r w:rsidRPr="00EF34E1">
              <w:rPr>
                <w:rFonts w:cstheme="minorHAnsi"/>
                <w:b/>
                <w:bCs/>
                <w:lang w:val="es-US"/>
              </w:rPr>
              <w:t xml:space="preserve">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EF34E1" w:rsidRDefault="008A2447" w:rsidP="006E097B">
            <w:pPr>
              <w:rPr>
                <w:rFonts w:cstheme="minorHAnsi"/>
                <w:lang w:val="es-US"/>
              </w:rPr>
            </w:pPr>
            <w:r w:rsidRPr="00EF34E1">
              <w:rPr>
                <w:rFonts w:cstheme="minorHAnsi"/>
                <w:lang w:val="es-US"/>
              </w:rPr>
              <w:t>Gestión de Calidad</w:t>
            </w:r>
          </w:p>
        </w:tc>
      </w:tr>
      <w:tr w:rsidR="008A2447" w:rsidRPr="00EF34E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EF34E1" w:rsidRDefault="008A2447" w:rsidP="00682053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EF34E1" w:rsidRDefault="00EF34E1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Manuel Marey Pérez</w:t>
            </w:r>
          </w:p>
        </w:tc>
      </w:tr>
      <w:tr w:rsidR="008A2447" w:rsidRPr="00EF34E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EF34E1" w:rsidRDefault="008A2447" w:rsidP="006E097B">
            <w:pPr>
              <w:jc w:val="left"/>
              <w:rPr>
                <w:rFonts w:cstheme="minorHAnsi"/>
              </w:rPr>
            </w:pPr>
            <w:r w:rsidRPr="00EF34E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EF34E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EF34E1" w:rsidRDefault="008A2447" w:rsidP="00682053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Maylin Vega Angulo</w:t>
            </w:r>
          </w:p>
        </w:tc>
      </w:tr>
      <w:tr w:rsidR="008A2447" w:rsidRPr="00EF34E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EF34E1" w:rsidRDefault="008A2447" w:rsidP="00682053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Erio Gutierrez Llorens</w:t>
            </w:r>
          </w:p>
        </w:tc>
      </w:tr>
      <w:tr w:rsidR="00EF34E1" w:rsidRPr="00EF34E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EF34E1" w:rsidRDefault="00EF34E1" w:rsidP="00682053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EF34E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EF34E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CB4258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CB4258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CB4258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4258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CB4258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CB4258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CB4258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46EDE3F3" w:rsidR="008A2447" w:rsidRPr="00CB4258" w:rsidRDefault="00553A29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cstheme="minorHAnsi"/>
                    <w:sz w:val="20"/>
                  </w:rPr>
                  <w:t>DFT Eliminar Cuenta de Usuario</w:t>
                </w:r>
              </w:p>
            </w:tc>
          </w:sdtContent>
        </w:sdt>
      </w:tr>
      <w:tr w:rsidR="008A2447" w:rsidRPr="00CB4258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CB4258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CB4258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Angulo, Ing. Erio Gutierrez Llorens</w:t>
            </w:r>
          </w:p>
        </w:tc>
      </w:tr>
      <w:tr w:rsidR="008A2447" w:rsidRPr="00CB4258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35E83484" w:rsidR="008A2447" w:rsidRPr="00CB4258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eastAsia="PMingLiU" w:cstheme="minorHAnsi"/>
                    <w:sz w:val="20"/>
                  </w:rPr>
                  <w:t>1.0.1</w:t>
                </w:r>
              </w:p>
            </w:tc>
          </w:sdtContent>
        </w:sdt>
      </w:tr>
      <w:tr w:rsidR="008A2447" w:rsidRPr="00CB4258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CB4258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>
                  <w:rPr>
                    <w:rFonts w:eastAsia="PMingLiU" w:cstheme="minorHAnsi"/>
                    <w:sz w:val="20"/>
                    <w:lang w:val="en-GB"/>
                  </w:rPr>
                  <w:t>10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03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CB4258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CB4258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CB4258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CB4258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CB4258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CB4258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color w:val="000000" w:themeColor="text1"/>
                <w:sz w:val="20"/>
                <w:szCs w:val="22"/>
              </w:rPr>
              <w:t>Dr. Rolando Salazar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sz w:val="20"/>
                <w:szCs w:val="22"/>
              </w:rPr>
              <w:t>CEO SIVSA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D60D05">
              <w:rPr>
                <w:rFonts w:eastAsia="Calibri" w:cstheme="minorHAnsi"/>
                <w:sz w:val="20"/>
                <w:szCs w:val="22"/>
              </w:rPr>
              <w:t>Aprobación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CB4258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CB4258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CB4258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CB4258" w:rsidRDefault="008A2447" w:rsidP="0069016C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CB4258" w:rsidRDefault="008A2447" w:rsidP="0069016C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CB4258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CB4258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8D17D1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77777777" w:rsidR="008A2447" w:rsidRPr="008D17D1" w:rsidRDefault="008A2447" w:rsidP="006E097B">
            <w:pPr>
              <w:spacing w:after="0"/>
              <w:jc w:val="left"/>
              <w:rPr>
                <w:szCs w:val="24"/>
                <w:lang w:eastAsia="en-GB"/>
              </w:rPr>
            </w:pPr>
            <w:r w:rsidRPr="008D17D1">
              <w:rPr>
                <w:rFonts w:eastAsia="Calibri" w:cstheme="minorHAnsi"/>
                <w:color w:val="000000" w:themeColor="text1"/>
                <w:szCs w:val="24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8D17D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Cs w:val="24"/>
              </w:rPr>
            </w:pPr>
            <w:r w:rsidRPr="008D17D1">
              <w:rPr>
                <w:rFonts w:eastAsia="Calibri" w:cstheme="minorHAnsi"/>
                <w:color w:val="000000" w:themeColor="text1"/>
                <w:szCs w:val="24"/>
              </w:rPr>
              <w:t>1</w:t>
            </w:r>
            <w:r w:rsidR="00350C0B" w:rsidRPr="008D17D1">
              <w:rPr>
                <w:rFonts w:eastAsia="Calibri" w:cstheme="minorHAnsi"/>
                <w:color w:val="000000" w:themeColor="text1"/>
                <w:szCs w:val="24"/>
              </w:rPr>
              <w:t>1</w:t>
            </w:r>
            <w:r w:rsidRPr="008D17D1">
              <w:rPr>
                <w:rFonts w:eastAsia="Calibri" w:cstheme="minorHAnsi"/>
                <w:color w:val="000000" w:themeColor="text1"/>
                <w:szCs w:val="24"/>
              </w:rPr>
              <w:t>/0</w:t>
            </w:r>
            <w:r w:rsidR="00350C0B" w:rsidRPr="008D17D1">
              <w:rPr>
                <w:rFonts w:eastAsia="Calibri" w:cstheme="minorHAnsi"/>
                <w:color w:val="000000" w:themeColor="text1"/>
                <w:szCs w:val="24"/>
              </w:rPr>
              <w:t>3</w:t>
            </w:r>
            <w:r w:rsidRPr="008D17D1">
              <w:rPr>
                <w:rFonts w:eastAsia="Calibri" w:cstheme="minorHAnsi"/>
                <w:color w:val="000000" w:themeColor="text1"/>
                <w:szCs w:val="24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77777777" w:rsidR="008A2447" w:rsidRPr="008D17D1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Cs w:val="24"/>
              </w:rPr>
            </w:pPr>
            <w:r w:rsidRPr="008D17D1">
              <w:rPr>
                <w:rFonts w:cstheme="minorHAnsi"/>
                <w:color w:val="000000" w:themeColor="text1"/>
                <w:szCs w:val="24"/>
              </w:rPr>
              <w:t>Ing. Maylin Vega Angulo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8D17D1" w:rsidRDefault="008A2447" w:rsidP="00F033DE">
            <w:pPr>
              <w:spacing w:after="0"/>
              <w:rPr>
                <w:szCs w:val="24"/>
                <w:lang w:eastAsia="en-GB"/>
              </w:rPr>
            </w:pPr>
            <w:r w:rsidRPr="008D17D1">
              <w:rPr>
                <w:rFonts w:cstheme="minorHAnsi"/>
                <w:color w:val="000000" w:themeColor="text1"/>
                <w:szCs w:val="24"/>
              </w:rPr>
              <w:t xml:space="preserve">Formato del documento y ajustes en la descripción </w:t>
            </w:r>
            <w:r w:rsidR="00350C0B" w:rsidRPr="008D17D1">
              <w:rPr>
                <w:rFonts w:cstheme="minorHAnsi"/>
                <w:color w:val="000000" w:themeColor="text1"/>
                <w:szCs w:val="24"/>
              </w:rPr>
              <w:t>del flujo de trabajo</w:t>
            </w:r>
            <w:r w:rsidRPr="008D17D1">
              <w:rPr>
                <w:rFonts w:cstheme="minorHAnsi"/>
                <w:color w:val="000000" w:themeColor="text1"/>
                <w:szCs w:val="24"/>
              </w:rPr>
              <w:t>.</w:t>
            </w:r>
          </w:p>
        </w:tc>
      </w:tr>
      <w:tr w:rsidR="008A2447" w:rsidRPr="00CB4258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D55ED67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CB4258">
        <w:rPr>
          <w:rFonts w:eastAsia="Calibri" w:cstheme="minorHAnsi"/>
          <w:szCs w:val="22"/>
        </w:rPr>
        <w:t>La última versión de este documento está guardada en</w:t>
      </w:r>
      <w:r>
        <w:rPr>
          <w:rFonts w:eastAsia="Calibri" w:cstheme="minorHAnsi"/>
          <w:szCs w:val="22"/>
        </w:rPr>
        <w:t>:</w:t>
      </w:r>
    </w:p>
    <w:p w14:paraId="161B6804" w14:textId="77777777" w:rsidR="008A2447" w:rsidRPr="00E9128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D60D05">
        <w:rPr>
          <w:rFonts w:eastAsia="Calibri" w:cstheme="minorHAnsi"/>
          <w:sz w:val="20"/>
        </w:rPr>
        <w:t>https://github.com/sivsa/proyectos_en_curso/2024/sigeca/2 Planificación</w:t>
      </w:r>
    </w:p>
    <w:p w14:paraId="05E793C3" w14:textId="279F9F2A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2E313E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2E313E" w:rsidRDefault="00934012" w:rsidP="00857D64">
      <w:pPr>
        <w:spacing w:after="0"/>
        <w:jc w:val="left"/>
        <w:rPr>
          <w:rFonts w:cstheme="minorHAnsi"/>
          <w:b/>
        </w:rPr>
      </w:pPr>
      <w:r w:rsidRPr="002E313E">
        <w:rPr>
          <w:rFonts w:cstheme="minorHAnsi"/>
          <w:b/>
        </w:rPr>
        <w:t>TABL</w:t>
      </w:r>
      <w:r w:rsidR="00177400" w:rsidRPr="002E313E">
        <w:rPr>
          <w:rFonts w:cstheme="minorHAnsi"/>
          <w:b/>
        </w:rPr>
        <w:t>A DE CONTENIDOS</w:t>
      </w:r>
    </w:p>
    <w:p w14:paraId="742CCA42" w14:textId="7A63223E" w:rsidR="00EE303D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2E313E">
        <w:rPr>
          <w:rFonts w:asciiTheme="minorHAnsi" w:hAnsiTheme="minorHAnsi" w:cstheme="minorHAnsi"/>
        </w:rPr>
        <w:fldChar w:fldCharType="begin"/>
      </w:r>
      <w:r w:rsidR="00934012" w:rsidRPr="002E313E">
        <w:rPr>
          <w:rFonts w:asciiTheme="minorHAnsi" w:hAnsiTheme="minorHAnsi" w:cstheme="minorHAnsi"/>
        </w:rPr>
        <w:instrText xml:space="preserve"> TOC  \* MERGEFORMAT </w:instrText>
      </w:r>
      <w:r w:rsidRPr="002E313E">
        <w:rPr>
          <w:rFonts w:asciiTheme="minorHAnsi" w:hAnsiTheme="minorHAnsi" w:cstheme="minorHAnsi"/>
        </w:rPr>
        <w:fldChar w:fldCharType="separate"/>
      </w:r>
      <w:r w:rsidR="00EE303D">
        <w:rPr>
          <w:noProof/>
        </w:rPr>
        <w:t>1. Descripción General</w:t>
      </w:r>
      <w:r w:rsidR="00EE303D">
        <w:rPr>
          <w:noProof/>
        </w:rPr>
        <w:tab/>
      </w:r>
      <w:r w:rsidR="00EE303D">
        <w:rPr>
          <w:noProof/>
        </w:rPr>
        <w:fldChar w:fldCharType="begin"/>
      </w:r>
      <w:r w:rsidR="00EE303D">
        <w:rPr>
          <w:noProof/>
        </w:rPr>
        <w:instrText xml:space="preserve"> PAGEREF _Toc192880139 \h </w:instrText>
      </w:r>
      <w:r w:rsidR="00EE303D">
        <w:rPr>
          <w:noProof/>
        </w:rPr>
      </w:r>
      <w:r w:rsidR="00EE303D">
        <w:rPr>
          <w:noProof/>
        </w:rPr>
        <w:fldChar w:fldCharType="separate"/>
      </w:r>
      <w:r w:rsidR="00EE303D">
        <w:rPr>
          <w:noProof/>
        </w:rPr>
        <w:t>4</w:t>
      </w:r>
      <w:r w:rsidR="00EE303D">
        <w:rPr>
          <w:noProof/>
        </w:rPr>
        <w:fldChar w:fldCharType="end"/>
      </w:r>
    </w:p>
    <w:p w14:paraId="75584102" w14:textId="136E11B6" w:rsidR="00EE303D" w:rsidRDefault="00EE303D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Diagrama de Flujo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2CD75" w14:textId="60C63E70" w:rsidR="00EE303D" w:rsidRDefault="00EE303D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3. Descripción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0D25A" w14:textId="50F3D831" w:rsidR="00EE303D" w:rsidRDefault="00EE303D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B67D61">
        <w:rPr>
          <w:bCs/>
          <w:lang w:val="es-US"/>
        </w:rPr>
        <w:t>3.1. Acceso a la Opción de Eliminación de Cuenta</w:t>
      </w:r>
      <w:r>
        <w:tab/>
      </w:r>
      <w:r>
        <w:fldChar w:fldCharType="begin"/>
      </w:r>
      <w:r>
        <w:instrText xml:space="preserve"> PAGEREF _Toc192880142 \h </w:instrText>
      </w:r>
      <w:r>
        <w:fldChar w:fldCharType="separate"/>
      </w:r>
      <w:r>
        <w:t>4</w:t>
      </w:r>
      <w:r>
        <w:fldChar w:fldCharType="end"/>
      </w:r>
    </w:p>
    <w:p w14:paraId="10A2A02A" w14:textId="60029AC4" w:rsidR="00EE303D" w:rsidRDefault="00EE303D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B67D61">
        <w:rPr>
          <w:bCs/>
          <w:lang w:val="es-US"/>
        </w:rPr>
        <w:t>3.2. Confirmación de Eliminación</w:t>
      </w:r>
      <w:r>
        <w:tab/>
      </w:r>
      <w:r>
        <w:fldChar w:fldCharType="begin"/>
      </w:r>
      <w:r>
        <w:instrText xml:space="preserve"> PAGEREF _Toc192880143 \h </w:instrText>
      </w:r>
      <w:r>
        <w:fldChar w:fldCharType="separate"/>
      </w:r>
      <w:r>
        <w:t>5</w:t>
      </w:r>
      <w:r>
        <w:fldChar w:fldCharType="end"/>
      </w:r>
    </w:p>
    <w:p w14:paraId="49E71A16" w14:textId="410D4319" w:rsidR="00EE303D" w:rsidRDefault="00EE303D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B67D61">
        <w:rPr>
          <w:bCs/>
          <w:lang w:val="es-US"/>
        </w:rPr>
        <w:t>3.3. Eliminación de la Cuenta</w:t>
      </w:r>
      <w:r>
        <w:tab/>
      </w:r>
      <w:r>
        <w:fldChar w:fldCharType="begin"/>
      </w:r>
      <w:r>
        <w:instrText xml:space="preserve"> PAGEREF _Toc192880144 \h </w:instrText>
      </w:r>
      <w:r>
        <w:fldChar w:fldCharType="separate"/>
      </w:r>
      <w:r>
        <w:t>5</w:t>
      </w:r>
      <w:r>
        <w:fldChar w:fldCharType="end"/>
      </w:r>
    </w:p>
    <w:p w14:paraId="41E0ABFD" w14:textId="6BA249CA" w:rsidR="00EE303D" w:rsidRDefault="00EE303D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B67D61">
        <w:rPr>
          <w:bCs/>
          <w:lang w:val="es-US"/>
        </w:rPr>
        <w:t>3.4. Notificación al Usuario</w:t>
      </w:r>
      <w:r>
        <w:tab/>
      </w:r>
      <w:r>
        <w:fldChar w:fldCharType="begin"/>
      </w:r>
      <w:r>
        <w:instrText xml:space="preserve"> PAGEREF _Toc192880145 \h </w:instrText>
      </w:r>
      <w:r>
        <w:fldChar w:fldCharType="separate"/>
      </w:r>
      <w:r>
        <w:t>5</w:t>
      </w:r>
      <w:r>
        <w:fldChar w:fldCharType="end"/>
      </w:r>
    </w:p>
    <w:p w14:paraId="6332D543" w14:textId="6B72A8B5" w:rsidR="00EE303D" w:rsidRDefault="00EE303D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4. Excepciones y Mensajes de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C48B4" w14:textId="7FAA3671" w:rsidR="00EE303D" w:rsidRDefault="00EE303D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5. Seguridad y Mecanismos de Protección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507282" w14:textId="2DEDE14E" w:rsidR="00934012" w:rsidRPr="002E313E" w:rsidRDefault="00D224B0">
      <w:pPr>
        <w:rPr>
          <w:rFonts w:cstheme="minorHAnsi"/>
        </w:rPr>
      </w:pPr>
      <w:r w:rsidRPr="002E313E">
        <w:rPr>
          <w:rFonts w:cstheme="minorHAnsi"/>
        </w:rPr>
        <w:fldChar w:fldCharType="end"/>
      </w:r>
      <w:bookmarkEnd w:id="3"/>
    </w:p>
    <w:p w14:paraId="3B45C4E9" w14:textId="77777777" w:rsidR="00934012" w:rsidRPr="002E313E" w:rsidRDefault="00A70743" w:rsidP="00A70743">
      <w:pPr>
        <w:pStyle w:val="SubTitle2"/>
        <w:jc w:val="both"/>
        <w:rPr>
          <w:rFonts w:cstheme="minorHAnsi"/>
        </w:rPr>
      </w:pPr>
      <w:r w:rsidRPr="002E313E">
        <w:rPr>
          <w:rFonts w:cstheme="minorHAnsi"/>
        </w:rPr>
        <w:t xml:space="preserve"> </w:t>
      </w:r>
    </w:p>
    <w:p w14:paraId="7E9FF6C2" w14:textId="77777777" w:rsidR="00934012" w:rsidRPr="002E313E" w:rsidRDefault="00934012">
      <w:pPr>
        <w:rPr>
          <w:rFonts w:cstheme="minorHAnsi"/>
        </w:rPr>
      </w:pPr>
    </w:p>
    <w:p w14:paraId="59CA61B1" w14:textId="77777777" w:rsidR="00934012" w:rsidRPr="002E313E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2E313E" w:rsidRDefault="00934012">
      <w:pPr>
        <w:rPr>
          <w:rFonts w:cstheme="minorHAnsi"/>
        </w:rPr>
        <w:sectPr w:rsidR="00934012" w:rsidRPr="002E313E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C90C4AF" w:rsidR="008D17D1" w:rsidRPr="008D17D1" w:rsidRDefault="001B6DF3" w:rsidP="008C1AC3">
      <w:pPr>
        <w:pStyle w:val="Ttulo1"/>
      </w:pPr>
      <w:bookmarkStart w:id="5" w:name="_Toc192880139"/>
      <w:bookmarkEnd w:id="4"/>
      <w:r>
        <w:lastRenderedPageBreak/>
        <w:t>Descripción General</w:t>
      </w:r>
      <w:bookmarkEnd w:id="5"/>
    </w:p>
    <w:p w14:paraId="6B82E1DB" w14:textId="716E1323" w:rsidR="00E95FA2" w:rsidRPr="008A788B" w:rsidRDefault="00E95FA2" w:rsidP="003D6D55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US"/>
        </w:rPr>
      </w:pPr>
      <w:r w:rsidRPr="008A788B">
        <w:rPr>
          <w:sz w:val="22"/>
          <w:szCs w:val="22"/>
          <w:lang w:val="es-US"/>
        </w:rPr>
        <w:t>El proceso de eliminación de cuenta permite a un usuario autenticado solicitar la eliminación permanente de su cuenta. Se implementan mecanismos de seguridad para confirmar la identidad del usuario y evitar eliminaciones accidentales o fraudulentas.</w:t>
      </w:r>
    </w:p>
    <w:p w14:paraId="090BD356" w14:textId="4DAD2767" w:rsidR="00C54032" w:rsidRDefault="0069016C" w:rsidP="008C1AC3">
      <w:pPr>
        <w:pStyle w:val="Ttulo1"/>
      </w:pPr>
      <w:bookmarkStart w:id="6" w:name="_Toc19288014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04B488B" wp14:editId="71F89001">
            <wp:simplePos x="0" y="0"/>
            <wp:positionH relativeFrom="column">
              <wp:posOffset>-251460</wp:posOffset>
            </wp:positionH>
            <wp:positionV relativeFrom="paragraph">
              <wp:posOffset>520700</wp:posOffset>
            </wp:positionV>
            <wp:extent cx="6048626" cy="4638040"/>
            <wp:effectExtent l="0" t="0" r="9525" b="0"/>
            <wp:wrapSquare wrapText="bothSides"/>
            <wp:docPr id="199515054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0549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626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32" w:rsidRPr="00C54032">
        <w:t>Diagrama de Flujo de Trabajo</w:t>
      </w:r>
      <w:bookmarkEnd w:id="6"/>
    </w:p>
    <w:p w14:paraId="1C285219" w14:textId="09885894" w:rsidR="00BD7517" w:rsidRPr="008D17D1" w:rsidRDefault="00BD7517" w:rsidP="00BD7517">
      <w:pPr>
        <w:pStyle w:val="Text1"/>
        <w:jc w:val="center"/>
        <w:rPr>
          <w:sz w:val="20"/>
          <w:szCs w:val="18"/>
        </w:rPr>
      </w:pPr>
      <w:r w:rsidRPr="00BD7517">
        <w:rPr>
          <w:sz w:val="20"/>
          <w:szCs w:val="18"/>
        </w:rPr>
        <w:t xml:space="preserve">Figura No. 1 </w:t>
      </w:r>
      <w:sdt>
        <w:sdtPr>
          <w:rPr>
            <w:rFonts w:cstheme="minorHAnsi"/>
            <w:sz w:val="20"/>
          </w:rPr>
          <w:alias w:val="Subject"/>
          <w:id w:val="2039552327"/>
          <w:placeholder>
            <w:docPart w:val="1266DDE34C9447668EBEA1A4A9D2B1A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53A29">
            <w:rPr>
              <w:rFonts w:cstheme="minorHAnsi"/>
              <w:sz w:val="20"/>
            </w:rPr>
            <w:t>DFT Eliminar Cuenta de Usuario</w:t>
          </w:r>
        </w:sdtContent>
      </w:sdt>
    </w:p>
    <w:p w14:paraId="5A569A5E" w14:textId="124170B9" w:rsidR="008D17D1" w:rsidRPr="008D17D1" w:rsidRDefault="008D17D1" w:rsidP="008C1AC3">
      <w:pPr>
        <w:pStyle w:val="Ttulo1"/>
      </w:pPr>
      <w:bookmarkStart w:id="7" w:name="_Toc192880141"/>
      <w:r w:rsidRPr="008D17D1">
        <w:t>Descripción del Proceso</w:t>
      </w:r>
      <w:bookmarkEnd w:id="7"/>
    </w:p>
    <w:p w14:paraId="3ADDEDC7" w14:textId="6E220B69" w:rsidR="008D17D1" w:rsidRPr="00326F25" w:rsidRDefault="00442D1E" w:rsidP="00326F25">
      <w:pPr>
        <w:pStyle w:val="Ttulo2"/>
        <w:rPr>
          <w:bCs/>
          <w:lang w:val="es-US"/>
        </w:rPr>
      </w:pPr>
      <w:bookmarkStart w:id="8" w:name="_Toc192880142"/>
      <w:r w:rsidRPr="00442D1E">
        <w:rPr>
          <w:bCs/>
          <w:lang w:val="es-US"/>
        </w:rPr>
        <w:t xml:space="preserve">Acceso a la </w:t>
      </w:r>
      <w:r w:rsidR="00E95FA2" w:rsidRPr="00E95FA2">
        <w:rPr>
          <w:bCs/>
          <w:lang w:val="es-US"/>
        </w:rPr>
        <w:t>Opción de Eliminación de Cuenta</w:t>
      </w:r>
      <w:bookmarkEnd w:id="8"/>
    </w:p>
    <w:p w14:paraId="7BFCAFCD" w14:textId="05EB85BC" w:rsidR="00C7014C" w:rsidRPr="00C7014C" w:rsidRDefault="00C7014C" w:rsidP="0069016C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7014C">
        <w:rPr>
          <w:sz w:val="22"/>
          <w:szCs w:val="24"/>
          <w:lang w:val="es-US"/>
        </w:rPr>
        <w:t>Se solicita al usuario que ingrese su contraseña actual para verificar su identidad.</w:t>
      </w:r>
    </w:p>
    <w:p w14:paraId="27F14622" w14:textId="4B3A191C" w:rsidR="00C7014C" w:rsidRPr="00C7014C" w:rsidRDefault="00C7014C" w:rsidP="0069016C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C7014C">
        <w:rPr>
          <w:sz w:val="22"/>
          <w:szCs w:val="24"/>
          <w:lang w:val="es-US"/>
        </w:rPr>
        <w:t>Si la contraseña es incorrecta, se muestra un mensaje de error y se limita el número de intentos.</w:t>
      </w:r>
    </w:p>
    <w:p w14:paraId="6E1C4729" w14:textId="1740FD6D" w:rsidR="00C7014C" w:rsidRPr="00C7014C" w:rsidRDefault="00C7014C" w:rsidP="0069016C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7014C">
        <w:rPr>
          <w:sz w:val="22"/>
          <w:szCs w:val="24"/>
          <w:lang w:val="es-US"/>
        </w:rPr>
        <w:t>Si la contraseña es correcta, el proceso continúa.</w:t>
      </w:r>
    </w:p>
    <w:p w14:paraId="667C4090" w14:textId="429F41A3" w:rsidR="00C7014C" w:rsidRPr="00326F25" w:rsidRDefault="00C7014C" w:rsidP="0069016C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C7014C">
        <w:rPr>
          <w:sz w:val="22"/>
          <w:szCs w:val="24"/>
          <w:lang w:val="es-US"/>
        </w:rPr>
        <w:t>Si el usuario ha activado autenticación en dos pasos, se solicita el código adicional.</w:t>
      </w:r>
    </w:p>
    <w:p w14:paraId="630701E8" w14:textId="05B84FA7" w:rsidR="00B36615" w:rsidRPr="00C7014C" w:rsidRDefault="00C7014C" w:rsidP="00C7014C">
      <w:pPr>
        <w:pStyle w:val="Ttulo2"/>
        <w:rPr>
          <w:bCs/>
          <w:lang w:val="es-US"/>
        </w:rPr>
      </w:pPr>
      <w:bookmarkStart w:id="9" w:name="_Toc192880143"/>
      <w:r w:rsidRPr="00C7014C">
        <w:rPr>
          <w:bCs/>
          <w:lang w:val="es-US"/>
        </w:rPr>
        <w:lastRenderedPageBreak/>
        <w:t xml:space="preserve">Confirmación de </w:t>
      </w:r>
      <w:r w:rsidR="000B73BA">
        <w:rPr>
          <w:bCs/>
          <w:lang w:val="es-US"/>
        </w:rPr>
        <w:t>Eliminación</w:t>
      </w:r>
      <w:bookmarkEnd w:id="9"/>
    </w:p>
    <w:p w14:paraId="67EBA77B" w14:textId="6D10C3B6" w:rsidR="000B73BA" w:rsidRPr="000B73BA" w:rsidRDefault="000B73BA" w:rsidP="0069016C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0B73BA">
        <w:rPr>
          <w:sz w:val="22"/>
          <w:szCs w:val="24"/>
          <w:lang w:val="es-US"/>
        </w:rPr>
        <w:t>Se muestra un mensaje de advertencia sobre la eliminación permanente de la cuenta y la pérdida de datos.</w:t>
      </w:r>
    </w:p>
    <w:p w14:paraId="5685158A" w14:textId="22EFBE77" w:rsidR="000B73BA" w:rsidRPr="000B73BA" w:rsidRDefault="000B73BA" w:rsidP="0069016C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0B73BA">
        <w:rPr>
          <w:sz w:val="22"/>
          <w:szCs w:val="24"/>
          <w:lang w:val="es-US"/>
        </w:rPr>
        <w:t>Se solicita al usuario que confirme la eliminación de la cuenta.</w:t>
      </w:r>
    </w:p>
    <w:p w14:paraId="4A9832A3" w14:textId="7E93D5BD" w:rsidR="000B73BA" w:rsidRPr="000B73BA" w:rsidRDefault="000B73BA" w:rsidP="0069016C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0B73BA">
        <w:rPr>
          <w:sz w:val="22"/>
          <w:szCs w:val="24"/>
          <w:lang w:val="es-US"/>
        </w:rPr>
        <w:t>Si el usuario no confirma, se cancela la operación y se mantiene la cuenta activa.</w:t>
      </w:r>
    </w:p>
    <w:p w14:paraId="3A0C471C" w14:textId="0EACC012" w:rsidR="000B73BA" w:rsidRPr="008F2BDC" w:rsidRDefault="000B73BA" w:rsidP="0069016C">
      <w:pPr>
        <w:pStyle w:val="PM2-Body"/>
        <w:numPr>
          <w:ilvl w:val="0"/>
          <w:numId w:val="27"/>
        </w:numPr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0B73BA">
        <w:rPr>
          <w:sz w:val="22"/>
          <w:szCs w:val="24"/>
          <w:lang w:val="es-US"/>
        </w:rPr>
        <w:t>Si el usuario confirma, el proceso continúa.</w:t>
      </w:r>
    </w:p>
    <w:p w14:paraId="4D5B6C86" w14:textId="6334B783" w:rsidR="004E6306" w:rsidRPr="004E6306" w:rsidRDefault="004E6306" w:rsidP="004E6306">
      <w:pPr>
        <w:pStyle w:val="Ttulo2"/>
        <w:rPr>
          <w:bCs/>
          <w:lang w:val="es-US"/>
        </w:rPr>
      </w:pPr>
      <w:bookmarkStart w:id="10" w:name="_Toc192880144"/>
      <w:r w:rsidRPr="004E6306">
        <w:rPr>
          <w:bCs/>
          <w:lang w:val="es-US"/>
        </w:rPr>
        <w:t>Eliminación de la Cuenta</w:t>
      </w:r>
      <w:bookmarkEnd w:id="10"/>
    </w:p>
    <w:p w14:paraId="475F3096" w14:textId="0FECD420" w:rsidR="004E6306" w:rsidRPr="004E6306" w:rsidRDefault="004E6306" w:rsidP="0069016C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4E6306">
        <w:rPr>
          <w:sz w:val="22"/>
          <w:szCs w:val="24"/>
          <w:lang w:val="es-US"/>
        </w:rPr>
        <w:t>Se eliminan o anonimizan los datos personales del usuario conforme a la normativa vigente.</w:t>
      </w:r>
    </w:p>
    <w:p w14:paraId="29D7D784" w14:textId="4C142BA4" w:rsidR="004E6306" w:rsidRPr="004E6306" w:rsidRDefault="004E6306" w:rsidP="0069016C">
      <w:pPr>
        <w:pStyle w:val="PM2-Body"/>
        <w:numPr>
          <w:ilvl w:val="0"/>
          <w:numId w:val="28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4E6306">
        <w:rPr>
          <w:sz w:val="22"/>
          <w:szCs w:val="24"/>
          <w:lang w:val="es-US"/>
        </w:rPr>
        <w:t>Si la eliminación se completa correctamente, se informa al usuario y se cierra la sesión en todos los dispositivos.</w:t>
      </w:r>
    </w:p>
    <w:p w14:paraId="2F859840" w14:textId="3A9AB4FE" w:rsidR="004E6306" w:rsidRPr="00F856A2" w:rsidRDefault="004E6306" w:rsidP="0069016C">
      <w:pPr>
        <w:pStyle w:val="PM2-Body"/>
        <w:numPr>
          <w:ilvl w:val="0"/>
          <w:numId w:val="28"/>
        </w:numPr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4E6306">
        <w:rPr>
          <w:sz w:val="22"/>
          <w:szCs w:val="24"/>
          <w:lang w:val="es-US"/>
        </w:rPr>
        <w:t>Si ocurre un error, se informa al usuario y se solicita intentar nuevamente más tarde.</w:t>
      </w:r>
    </w:p>
    <w:p w14:paraId="025F1599" w14:textId="4572BE58" w:rsidR="008D17D1" w:rsidRPr="007E3240" w:rsidRDefault="007E3240" w:rsidP="007E3240">
      <w:pPr>
        <w:pStyle w:val="Ttulo2"/>
        <w:rPr>
          <w:bCs/>
          <w:lang w:val="es-US"/>
        </w:rPr>
      </w:pPr>
      <w:bookmarkStart w:id="11" w:name="_Toc192880145"/>
      <w:r w:rsidRPr="007E3240">
        <w:rPr>
          <w:bCs/>
          <w:lang w:val="es-US"/>
        </w:rPr>
        <w:t>Notificación al Usuario</w:t>
      </w:r>
      <w:bookmarkEnd w:id="11"/>
    </w:p>
    <w:p w14:paraId="40186906" w14:textId="77777777" w:rsidR="0082744D" w:rsidRPr="0082744D" w:rsidRDefault="0082744D" w:rsidP="0069016C">
      <w:pPr>
        <w:pStyle w:val="PM2-Body"/>
        <w:numPr>
          <w:ilvl w:val="0"/>
          <w:numId w:val="24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2744D">
        <w:rPr>
          <w:sz w:val="22"/>
          <w:szCs w:val="24"/>
          <w:lang w:val="es-US"/>
        </w:rPr>
        <w:t>• Se envía un correo electrónico al usuario informando sobre la eliminación de su cuenta.</w:t>
      </w:r>
    </w:p>
    <w:p w14:paraId="0381EA7E" w14:textId="26BB402D" w:rsidR="0082744D" w:rsidRPr="0082744D" w:rsidRDefault="0082744D" w:rsidP="0069016C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82744D">
        <w:rPr>
          <w:sz w:val="22"/>
          <w:szCs w:val="24"/>
          <w:lang w:val="es-US"/>
        </w:rPr>
        <w:t>Si el usuario no reconoce la acción, se le proporciona un contacto de soporte para revertir la eliminación en un plazo limitado.</w:t>
      </w:r>
    </w:p>
    <w:p w14:paraId="2531ECBB" w14:textId="32CAD70F" w:rsidR="0082744D" w:rsidRPr="007E3240" w:rsidRDefault="0082744D" w:rsidP="0069016C">
      <w:pPr>
        <w:pStyle w:val="PM2-Body"/>
        <w:numPr>
          <w:ilvl w:val="0"/>
          <w:numId w:val="29"/>
        </w:numPr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82744D">
        <w:rPr>
          <w:sz w:val="22"/>
          <w:szCs w:val="24"/>
          <w:lang w:val="es-US"/>
        </w:rPr>
        <w:t>Si el usuario reconoce la acción, el proceso concluye.</w:t>
      </w:r>
    </w:p>
    <w:p w14:paraId="02E634B7" w14:textId="5C876A50" w:rsidR="008D17D1" w:rsidRPr="008D17D1" w:rsidRDefault="008D17D1" w:rsidP="008C1AC3">
      <w:pPr>
        <w:pStyle w:val="Ttulo1"/>
      </w:pPr>
      <w:bookmarkStart w:id="12" w:name="_Toc192880146"/>
      <w:r w:rsidRPr="008D17D1">
        <w:t>Excepciones y Mensajes de Error</w:t>
      </w:r>
      <w:bookmarkEnd w:id="12"/>
    </w:p>
    <w:p w14:paraId="1F97EE0B" w14:textId="667AE52C" w:rsidR="00AB42D2" w:rsidRPr="00AB42D2" w:rsidRDefault="00AB42D2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B42D2">
        <w:rPr>
          <w:sz w:val="22"/>
          <w:szCs w:val="24"/>
          <w:lang w:val="es-US"/>
        </w:rPr>
        <w:t xml:space="preserve">Si el usuario no está autenticado, se muestra un mensaje de error y se redirige a la </w:t>
      </w:r>
      <w:r>
        <w:rPr>
          <w:sz w:val="22"/>
          <w:szCs w:val="24"/>
          <w:lang w:val="es-US"/>
        </w:rPr>
        <w:t>interfaz</w:t>
      </w:r>
      <w:r w:rsidRPr="00AB42D2">
        <w:rPr>
          <w:sz w:val="22"/>
          <w:szCs w:val="24"/>
          <w:lang w:val="es-US"/>
        </w:rPr>
        <w:t xml:space="preserve"> de inicio de sesión.</w:t>
      </w:r>
    </w:p>
    <w:p w14:paraId="2293E940" w14:textId="6E680778" w:rsidR="00AB42D2" w:rsidRPr="00AB42D2" w:rsidRDefault="00AB42D2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B42D2">
        <w:rPr>
          <w:sz w:val="22"/>
          <w:szCs w:val="24"/>
          <w:lang w:val="es-US"/>
        </w:rPr>
        <w:t>Si la contraseña ingresada es incorrecta, se muestra un mensaje: "La contraseña actual es incorrecta. Intente nuevamente."</w:t>
      </w:r>
      <w:r>
        <w:rPr>
          <w:sz w:val="22"/>
          <w:szCs w:val="24"/>
          <w:lang w:val="es-US"/>
        </w:rPr>
        <w:t xml:space="preserve"> </w:t>
      </w:r>
      <w:r w:rsidRPr="00AB42D2">
        <w:rPr>
          <w:sz w:val="22"/>
          <w:szCs w:val="24"/>
          <w:lang w:val="es-US"/>
        </w:rPr>
        <w:t>Se limita la cantidad de intentos antes de bloquear temporalmente la acción.</w:t>
      </w:r>
    </w:p>
    <w:p w14:paraId="1F67FA25" w14:textId="44D78E3C" w:rsidR="00AB42D2" w:rsidRPr="00AB42D2" w:rsidRDefault="00AB42D2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B42D2">
        <w:rPr>
          <w:sz w:val="22"/>
          <w:szCs w:val="24"/>
          <w:lang w:val="es-US"/>
        </w:rPr>
        <w:t>Si el usuario no confirma la eliminación, se muestra un mensaje: "La eliminación de la cuenta ha sido cancelada."</w:t>
      </w:r>
    </w:p>
    <w:p w14:paraId="72F41243" w14:textId="54016D27" w:rsidR="00AB42D2" w:rsidRPr="00AB42D2" w:rsidRDefault="00AB42D2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B42D2">
        <w:rPr>
          <w:sz w:val="22"/>
          <w:szCs w:val="24"/>
          <w:lang w:val="es-US"/>
        </w:rPr>
        <w:t>Si ocurre un error al eliminar los datos del usuario, se muestra un mensaje: "Ha ocurrido un error al eliminar su cuenta. Inténtelo nuevamente más tarde."</w:t>
      </w:r>
    </w:p>
    <w:p w14:paraId="1BB60E95" w14:textId="0D45B89E" w:rsidR="00AB42D2" w:rsidRPr="008C1AC3" w:rsidRDefault="00AB42D2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B42D2">
        <w:rPr>
          <w:sz w:val="22"/>
          <w:szCs w:val="24"/>
          <w:lang w:val="es-US"/>
        </w:rPr>
        <w:t>Si el token de sesión ha expirado antes de completar el proceso, se muestra un mensaje: "Su sesión ha expirado. Inicie sesión nuevamente para continuar con la eliminación de su cuenta."</w:t>
      </w:r>
    </w:p>
    <w:p w14:paraId="480DD7AA" w14:textId="513B3ECC" w:rsidR="008D17D1" w:rsidRPr="008D17D1" w:rsidRDefault="008D17D1" w:rsidP="008C1AC3">
      <w:pPr>
        <w:pStyle w:val="Ttulo1"/>
      </w:pPr>
      <w:bookmarkStart w:id="13" w:name="_Toc192880147"/>
      <w:r w:rsidRPr="008D17D1">
        <w:t>Seguridad y Mecanismos de Protección</w:t>
      </w:r>
      <w:bookmarkEnd w:id="13"/>
    </w:p>
    <w:p w14:paraId="3740CD36" w14:textId="77777777" w:rsidR="00811385" w:rsidRPr="00811385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t>Uso de autenticación obligatoria para evitar eliminaciones accidentales o fraudulentas.</w:t>
      </w:r>
    </w:p>
    <w:p w14:paraId="4C0D5061" w14:textId="40A278B8" w:rsidR="00811385" w:rsidRPr="00811385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t>Confirmación de identidad mediante contraseña y autenticación en dos pasos (si está activada).</w:t>
      </w:r>
    </w:p>
    <w:p w14:paraId="35D1892F" w14:textId="33489C46" w:rsidR="00811385" w:rsidRPr="00811385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t>Solicitud de confirmación explícita para evitar eliminaciones no intencionadas.</w:t>
      </w:r>
    </w:p>
    <w:p w14:paraId="428891C9" w14:textId="29E43FAF" w:rsidR="00811385" w:rsidRPr="00811385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t>Eliminación segura de datos personales conforme a las normativas de privacidad.</w:t>
      </w:r>
    </w:p>
    <w:p w14:paraId="0C4DB153" w14:textId="2A18D1DE" w:rsidR="00811385" w:rsidRPr="00811385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t>Notificación por correo electrónico para alertar al usuario sobre la eliminación de la cuenta.</w:t>
      </w:r>
    </w:p>
    <w:p w14:paraId="1B9886CF" w14:textId="1E2119FF" w:rsidR="00811385" w:rsidRPr="00811385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t>Cierre de sesión en todos los dispositivos tras la eliminación.</w:t>
      </w:r>
    </w:p>
    <w:p w14:paraId="45787BE1" w14:textId="4A72E50F" w:rsidR="00811385" w:rsidRPr="00811385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lastRenderedPageBreak/>
        <w:t>Protección contra ataques automatizados mediante limitación de intentos fallidos y bloqueo temporal.</w:t>
      </w:r>
    </w:p>
    <w:p w14:paraId="26F5A44F" w14:textId="50D87BD0" w:rsidR="00C56DF0" w:rsidRPr="00757C27" w:rsidRDefault="00811385" w:rsidP="0069016C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11385">
        <w:rPr>
          <w:sz w:val="22"/>
          <w:szCs w:val="24"/>
          <w:lang w:val="es-US"/>
        </w:rPr>
        <w:t>Uso de conexiones seguras (HTTPS y TLS) para proteger la información transmitida entre el cliente y el servidor.</w:t>
      </w:r>
    </w:p>
    <w:sectPr w:rsidR="00C56DF0" w:rsidRPr="00757C27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1B4BB" w14:textId="77777777" w:rsidR="00ED5E58" w:rsidRPr="002E313E" w:rsidRDefault="00ED5E58">
      <w:r w:rsidRPr="002E313E">
        <w:separator/>
      </w:r>
    </w:p>
  </w:endnote>
  <w:endnote w:type="continuationSeparator" w:id="0">
    <w:p w14:paraId="0024C93A" w14:textId="77777777" w:rsidR="00ED5E58" w:rsidRPr="002E313E" w:rsidRDefault="00ED5E58">
      <w:r w:rsidRPr="002E3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F293" w14:textId="35E28E87" w:rsidR="00F046DA" w:rsidRPr="002E313E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2E313E">
      <w:rPr>
        <w:rStyle w:val="Nmerodepgina"/>
        <w:rFonts w:ascii="Calibri" w:hAnsi="Calibri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2E313E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zCs w:val="16"/>
        <w:lang w:val="es-ES"/>
      </w:rPr>
      <w:t>1</w:t>
    </w:r>
    <w:r w:rsidRPr="002E313E">
      <w:rPr>
        <w:rStyle w:val="Nmerodepgina"/>
        <w:rFonts w:ascii="Calibri" w:hAnsi="Calibri"/>
        <w:szCs w:val="16"/>
        <w:lang w:val="es-ES"/>
      </w:rPr>
      <w:fldChar w:fldCharType="end"/>
    </w:r>
    <w:r w:rsidRPr="002E313E">
      <w:rPr>
        <w:rStyle w:val="Nmerodepgina"/>
        <w:rFonts w:ascii="Calibri" w:hAnsi="Calibri"/>
        <w:szCs w:val="16"/>
        <w:lang w:val="es-ES"/>
      </w:rPr>
      <w:t xml:space="preserve"> / 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napToGrid w:val="0"/>
        <w:szCs w:val="16"/>
        <w:lang w:val="es-ES"/>
      </w:rPr>
      <w:t>13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B5453" w14:textId="77777777" w:rsidR="00ED5E58" w:rsidRPr="002E313E" w:rsidRDefault="00ED5E58">
      <w:r w:rsidRPr="002E313E">
        <w:separator/>
      </w:r>
    </w:p>
  </w:footnote>
  <w:footnote w:type="continuationSeparator" w:id="0">
    <w:p w14:paraId="4CA301BE" w14:textId="77777777" w:rsidR="00ED5E58" w:rsidRPr="002E313E" w:rsidRDefault="00ED5E58">
      <w:r w:rsidRPr="002E3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E541" w14:textId="03EC1A26" w:rsidR="00F046DA" w:rsidRPr="00350C0B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53A29">
          <w:rPr>
            <w:rFonts w:eastAsia="PMingLiU" w:cstheme="minorHAnsi"/>
            <w:sz w:val="20"/>
          </w:rPr>
          <w:t>DFT Eliminar Cuenta de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3883746"/>
    <w:multiLevelType w:val="multilevel"/>
    <w:tmpl w:val="3CB2F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7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8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1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2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4" w15:restartNumberingAfterBreak="0">
    <w:nsid w:val="3D610373"/>
    <w:multiLevelType w:val="multilevel"/>
    <w:tmpl w:val="B5D07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87B4D5E"/>
    <w:multiLevelType w:val="multilevel"/>
    <w:tmpl w:val="AA7CF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1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2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3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4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26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4693E"/>
    <w:multiLevelType w:val="multilevel"/>
    <w:tmpl w:val="118A38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5145E"/>
    <w:multiLevelType w:val="multilevel"/>
    <w:tmpl w:val="A4829BC0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0"/>
  </w:num>
  <w:num w:numId="3" w16cid:durableId="2021927881">
    <w:abstractNumId w:val="7"/>
  </w:num>
  <w:num w:numId="4" w16cid:durableId="841234987">
    <w:abstractNumId w:val="6"/>
  </w:num>
  <w:num w:numId="5" w16cid:durableId="1643194374">
    <w:abstractNumId w:val="25"/>
  </w:num>
  <w:num w:numId="6" w16cid:durableId="1786387100">
    <w:abstractNumId w:val="10"/>
  </w:num>
  <w:num w:numId="7" w16cid:durableId="1728528090">
    <w:abstractNumId w:val="9"/>
  </w:num>
  <w:num w:numId="8" w16cid:durableId="1804541778">
    <w:abstractNumId w:val="13"/>
  </w:num>
  <w:num w:numId="9" w16cid:durableId="1328249560">
    <w:abstractNumId w:val="11"/>
  </w:num>
  <w:num w:numId="10" w16cid:durableId="334499275">
    <w:abstractNumId w:val="21"/>
  </w:num>
  <w:num w:numId="11" w16cid:durableId="1948998686">
    <w:abstractNumId w:val="23"/>
  </w:num>
  <w:num w:numId="12" w16cid:durableId="2086341686">
    <w:abstractNumId w:val="22"/>
  </w:num>
  <w:num w:numId="13" w16cid:durableId="746727059">
    <w:abstractNumId w:val="28"/>
  </w:num>
  <w:num w:numId="14" w16cid:durableId="2145197437">
    <w:abstractNumId w:val="5"/>
  </w:num>
  <w:num w:numId="15" w16cid:durableId="1696299069">
    <w:abstractNumId w:val="16"/>
  </w:num>
  <w:num w:numId="16" w16cid:durableId="1726877762">
    <w:abstractNumId w:val="8"/>
  </w:num>
  <w:num w:numId="17" w16cid:durableId="878710923">
    <w:abstractNumId w:val="4"/>
  </w:num>
  <w:num w:numId="18" w16cid:durableId="1610308775">
    <w:abstractNumId w:val="24"/>
  </w:num>
  <w:num w:numId="19" w16cid:durableId="1777672950">
    <w:abstractNumId w:val="26"/>
  </w:num>
  <w:num w:numId="20" w16cid:durableId="937718633">
    <w:abstractNumId w:val="15"/>
  </w:num>
  <w:num w:numId="21" w16cid:durableId="745759981">
    <w:abstractNumId w:val="18"/>
  </w:num>
  <w:num w:numId="22" w16cid:durableId="1867715459">
    <w:abstractNumId w:val="2"/>
  </w:num>
  <w:num w:numId="23" w16cid:durableId="436946764">
    <w:abstractNumId w:val="3"/>
  </w:num>
  <w:num w:numId="24" w16cid:durableId="739642136">
    <w:abstractNumId w:val="12"/>
  </w:num>
  <w:num w:numId="25" w16cid:durableId="1421297201">
    <w:abstractNumId w:val="19"/>
  </w:num>
  <w:num w:numId="26" w16cid:durableId="1019625219">
    <w:abstractNumId w:val="27"/>
  </w:num>
  <w:num w:numId="27" w16cid:durableId="1499879354">
    <w:abstractNumId w:val="17"/>
  </w:num>
  <w:num w:numId="28" w16cid:durableId="75631591">
    <w:abstractNumId w:val="14"/>
  </w:num>
  <w:num w:numId="29" w16cid:durableId="932662637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20914"/>
    <w:rsid w:val="000228C5"/>
    <w:rsid w:val="00023248"/>
    <w:rsid w:val="000234C8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F78"/>
    <w:rsid w:val="000A29F2"/>
    <w:rsid w:val="000A2FB6"/>
    <w:rsid w:val="000A33E0"/>
    <w:rsid w:val="000A6A0E"/>
    <w:rsid w:val="000B185C"/>
    <w:rsid w:val="000B73BA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E78C5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317E"/>
    <w:rsid w:val="00124BAE"/>
    <w:rsid w:val="001268F2"/>
    <w:rsid w:val="0012783C"/>
    <w:rsid w:val="001318AE"/>
    <w:rsid w:val="00133C22"/>
    <w:rsid w:val="00133DF5"/>
    <w:rsid w:val="00150AAE"/>
    <w:rsid w:val="00151574"/>
    <w:rsid w:val="001516B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7772D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4B1B"/>
    <w:rsid w:val="001A6FEE"/>
    <w:rsid w:val="001B2922"/>
    <w:rsid w:val="001B6DF3"/>
    <w:rsid w:val="001B732C"/>
    <w:rsid w:val="001C0532"/>
    <w:rsid w:val="001C16FA"/>
    <w:rsid w:val="001C276C"/>
    <w:rsid w:val="001C722B"/>
    <w:rsid w:val="001C77D7"/>
    <w:rsid w:val="001D2B15"/>
    <w:rsid w:val="001D6D5C"/>
    <w:rsid w:val="001D794E"/>
    <w:rsid w:val="001E038D"/>
    <w:rsid w:val="001E0A3D"/>
    <w:rsid w:val="001E199E"/>
    <w:rsid w:val="001E331B"/>
    <w:rsid w:val="001E49EA"/>
    <w:rsid w:val="001E573F"/>
    <w:rsid w:val="001F01AA"/>
    <w:rsid w:val="001F02E1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2321"/>
    <w:rsid w:val="002325E9"/>
    <w:rsid w:val="00233776"/>
    <w:rsid w:val="002339D8"/>
    <w:rsid w:val="00233C68"/>
    <w:rsid w:val="00241ABA"/>
    <w:rsid w:val="00241BA9"/>
    <w:rsid w:val="00244B80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5E9"/>
    <w:rsid w:val="00272840"/>
    <w:rsid w:val="00272BA8"/>
    <w:rsid w:val="00274D0F"/>
    <w:rsid w:val="00276275"/>
    <w:rsid w:val="00284960"/>
    <w:rsid w:val="00287825"/>
    <w:rsid w:val="00287DDA"/>
    <w:rsid w:val="0029077A"/>
    <w:rsid w:val="00293A38"/>
    <w:rsid w:val="002A17F3"/>
    <w:rsid w:val="002A43B5"/>
    <w:rsid w:val="002B1723"/>
    <w:rsid w:val="002B3849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6895"/>
    <w:rsid w:val="002D1018"/>
    <w:rsid w:val="002D117F"/>
    <w:rsid w:val="002D283C"/>
    <w:rsid w:val="002D7389"/>
    <w:rsid w:val="002D7EBB"/>
    <w:rsid w:val="002E1932"/>
    <w:rsid w:val="002E313E"/>
    <w:rsid w:val="002E3807"/>
    <w:rsid w:val="002E4649"/>
    <w:rsid w:val="002E755B"/>
    <w:rsid w:val="00301412"/>
    <w:rsid w:val="00306205"/>
    <w:rsid w:val="003116C5"/>
    <w:rsid w:val="00312504"/>
    <w:rsid w:val="00312535"/>
    <w:rsid w:val="0031692E"/>
    <w:rsid w:val="00316C27"/>
    <w:rsid w:val="00321E5F"/>
    <w:rsid w:val="00322A49"/>
    <w:rsid w:val="00326F25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8289E"/>
    <w:rsid w:val="003829E8"/>
    <w:rsid w:val="00382C25"/>
    <w:rsid w:val="003878D3"/>
    <w:rsid w:val="00391DAF"/>
    <w:rsid w:val="00392C57"/>
    <w:rsid w:val="00392D4A"/>
    <w:rsid w:val="00395916"/>
    <w:rsid w:val="003A432B"/>
    <w:rsid w:val="003A49E6"/>
    <w:rsid w:val="003A4A97"/>
    <w:rsid w:val="003A7136"/>
    <w:rsid w:val="003B136B"/>
    <w:rsid w:val="003B14CC"/>
    <w:rsid w:val="003B15F8"/>
    <w:rsid w:val="003B68DF"/>
    <w:rsid w:val="003B7613"/>
    <w:rsid w:val="003C1505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5758"/>
    <w:rsid w:val="00405776"/>
    <w:rsid w:val="00406CF9"/>
    <w:rsid w:val="00407515"/>
    <w:rsid w:val="00410E07"/>
    <w:rsid w:val="00413339"/>
    <w:rsid w:val="00417F1C"/>
    <w:rsid w:val="00420251"/>
    <w:rsid w:val="00421D32"/>
    <w:rsid w:val="00422EBA"/>
    <w:rsid w:val="00423A17"/>
    <w:rsid w:val="0042514F"/>
    <w:rsid w:val="00427ED0"/>
    <w:rsid w:val="004304A2"/>
    <w:rsid w:val="00432FBD"/>
    <w:rsid w:val="0043499C"/>
    <w:rsid w:val="00434AD5"/>
    <w:rsid w:val="00442D1E"/>
    <w:rsid w:val="00443519"/>
    <w:rsid w:val="00446103"/>
    <w:rsid w:val="00450399"/>
    <w:rsid w:val="00451F2D"/>
    <w:rsid w:val="004559FF"/>
    <w:rsid w:val="004578A1"/>
    <w:rsid w:val="00457D68"/>
    <w:rsid w:val="00465CDE"/>
    <w:rsid w:val="0047111A"/>
    <w:rsid w:val="00474F26"/>
    <w:rsid w:val="004776B5"/>
    <w:rsid w:val="00480EBD"/>
    <w:rsid w:val="004822A3"/>
    <w:rsid w:val="0048258B"/>
    <w:rsid w:val="00483163"/>
    <w:rsid w:val="004841EB"/>
    <w:rsid w:val="004873C0"/>
    <w:rsid w:val="00487B7E"/>
    <w:rsid w:val="004906A5"/>
    <w:rsid w:val="004928ED"/>
    <w:rsid w:val="00495067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3190"/>
    <w:rsid w:val="004C35D1"/>
    <w:rsid w:val="004C3FE5"/>
    <w:rsid w:val="004D24A4"/>
    <w:rsid w:val="004D4B45"/>
    <w:rsid w:val="004D5A1C"/>
    <w:rsid w:val="004E0C74"/>
    <w:rsid w:val="004E20E2"/>
    <w:rsid w:val="004E4F4A"/>
    <w:rsid w:val="004E6306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514A"/>
    <w:rsid w:val="00517DFF"/>
    <w:rsid w:val="00517EF0"/>
    <w:rsid w:val="00520F83"/>
    <w:rsid w:val="005215B2"/>
    <w:rsid w:val="00525E98"/>
    <w:rsid w:val="005270E8"/>
    <w:rsid w:val="00527341"/>
    <w:rsid w:val="00532445"/>
    <w:rsid w:val="005327CC"/>
    <w:rsid w:val="00540D9C"/>
    <w:rsid w:val="005423A7"/>
    <w:rsid w:val="00545EFA"/>
    <w:rsid w:val="00553A29"/>
    <w:rsid w:val="00553ADD"/>
    <w:rsid w:val="00553F32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30D3"/>
    <w:rsid w:val="00583E7C"/>
    <w:rsid w:val="00584932"/>
    <w:rsid w:val="00594AEE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C7ECA"/>
    <w:rsid w:val="005D1E54"/>
    <w:rsid w:val="005E3622"/>
    <w:rsid w:val="005E4972"/>
    <w:rsid w:val="005E6397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777D"/>
    <w:rsid w:val="00610805"/>
    <w:rsid w:val="00611C1E"/>
    <w:rsid w:val="00613E30"/>
    <w:rsid w:val="00614D85"/>
    <w:rsid w:val="0061632F"/>
    <w:rsid w:val="00620166"/>
    <w:rsid w:val="00621B8D"/>
    <w:rsid w:val="00627111"/>
    <w:rsid w:val="0063002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053"/>
    <w:rsid w:val="00682435"/>
    <w:rsid w:val="00685561"/>
    <w:rsid w:val="006856C3"/>
    <w:rsid w:val="00685A9C"/>
    <w:rsid w:val="00686EE9"/>
    <w:rsid w:val="0069016C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E65D3"/>
    <w:rsid w:val="006F15CF"/>
    <w:rsid w:val="006F61C8"/>
    <w:rsid w:val="0070002E"/>
    <w:rsid w:val="00702C4F"/>
    <w:rsid w:val="00704C37"/>
    <w:rsid w:val="00706B9A"/>
    <w:rsid w:val="00715952"/>
    <w:rsid w:val="0071622A"/>
    <w:rsid w:val="00716B1A"/>
    <w:rsid w:val="00717176"/>
    <w:rsid w:val="007223D3"/>
    <w:rsid w:val="00724B29"/>
    <w:rsid w:val="00725F32"/>
    <w:rsid w:val="00727289"/>
    <w:rsid w:val="00730302"/>
    <w:rsid w:val="00733C0D"/>
    <w:rsid w:val="007359E8"/>
    <w:rsid w:val="0073671C"/>
    <w:rsid w:val="007376B1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57C27"/>
    <w:rsid w:val="00761CBD"/>
    <w:rsid w:val="0076459E"/>
    <w:rsid w:val="0077307F"/>
    <w:rsid w:val="00777682"/>
    <w:rsid w:val="00781E91"/>
    <w:rsid w:val="00785721"/>
    <w:rsid w:val="00786CA6"/>
    <w:rsid w:val="007915CA"/>
    <w:rsid w:val="007923BE"/>
    <w:rsid w:val="00794D39"/>
    <w:rsid w:val="00795A3C"/>
    <w:rsid w:val="00795C76"/>
    <w:rsid w:val="00797701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240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1385"/>
    <w:rsid w:val="0081175F"/>
    <w:rsid w:val="00814FA6"/>
    <w:rsid w:val="00815438"/>
    <w:rsid w:val="008217BF"/>
    <w:rsid w:val="00825070"/>
    <w:rsid w:val="008260B2"/>
    <w:rsid w:val="0082744D"/>
    <w:rsid w:val="00830798"/>
    <w:rsid w:val="0083184C"/>
    <w:rsid w:val="00834A59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9B0"/>
    <w:rsid w:val="00864714"/>
    <w:rsid w:val="00865CE2"/>
    <w:rsid w:val="00870B08"/>
    <w:rsid w:val="00872009"/>
    <w:rsid w:val="00874B37"/>
    <w:rsid w:val="00875FDB"/>
    <w:rsid w:val="00876AB0"/>
    <w:rsid w:val="008771EC"/>
    <w:rsid w:val="00877C2E"/>
    <w:rsid w:val="00881277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88B"/>
    <w:rsid w:val="008A7F76"/>
    <w:rsid w:val="008B2353"/>
    <w:rsid w:val="008B3AE0"/>
    <w:rsid w:val="008B58B5"/>
    <w:rsid w:val="008B7342"/>
    <w:rsid w:val="008C05AB"/>
    <w:rsid w:val="008C1AC3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938"/>
    <w:rsid w:val="008E1D50"/>
    <w:rsid w:val="008E2186"/>
    <w:rsid w:val="008F2BDC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A86"/>
    <w:rsid w:val="0091761F"/>
    <w:rsid w:val="009240DC"/>
    <w:rsid w:val="00927872"/>
    <w:rsid w:val="00930EC4"/>
    <w:rsid w:val="00932AC2"/>
    <w:rsid w:val="009331B2"/>
    <w:rsid w:val="00934012"/>
    <w:rsid w:val="00934868"/>
    <w:rsid w:val="00940C7F"/>
    <w:rsid w:val="00941C67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86132"/>
    <w:rsid w:val="00987DFC"/>
    <w:rsid w:val="0099062F"/>
    <w:rsid w:val="00992DDE"/>
    <w:rsid w:val="00994D8B"/>
    <w:rsid w:val="00995DB9"/>
    <w:rsid w:val="00996970"/>
    <w:rsid w:val="009A151F"/>
    <w:rsid w:val="009A1FBA"/>
    <w:rsid w:val="009A59DA"/>
    <w:rsid w:val="009A6D8D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B12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37E56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603C"/>
    <w:rsid w:val="00A7738F"/>
    <w:rsid w:val="00A77A57"/>
    <w:rsid w:val="00A81C80"/>
    <w:rsid w:val="00A82CD3"/>
    <w:rsid w:val="00A8700F"/>
    <w:rsid w:val="00A927C6"/>
    <w:rsid w:val="00A92F0F"/>
    <w:rsid w:val="00A94510"/>
    <w:rsid w:val="00AA3E5D"/>
    <w:rsid w:val="00AB24AB"/>
    <w:rsid w:val="00AB2D08"/>
    <w:rsid w:val="00AB2E1D"/>
    <w:rsid w:val="00AB42D2"/>
    <w:rsid w:val="00AB5012"/>
    <w:rsid w:val="00AB5DA5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D7C89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07B75"/>
    <w:rsid w:val="00B104DF"/>
    <w:rsid w:val="00B14F76"/>
    <w:rsid w:val="00B1661C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601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62F0"/>
    <w:rsid w:val="00B87CAE"/>
    <w:rsid w:val="00B9431E"/>
    <w:rsid w:val="00B94661"/>
    <w:rsid w:val="00B951E0"/>
    <w:rsid w:val="00B97689"/>
    <w:rsid w:val="00BA18DF"/>
    <w:rsid w:val="00BA2564"/>
    <w:rsid w:val="00BB3F11"/>
    <w:rsid w:val="00BB4229"/>
    <w:rsid w:val="00BB63D6"/>
    <w:rsid w:val="00BC04DA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2D8"/>
    <w:rsid w:val="00BF2501"/>
    <w:rsid w:val="00BF462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3B68"/>
    <w:rsid w:val="00C2535E"/>
    <w:rsid w:val="00C35913"/>
    <w:rsid w:val="00C36ADC"/>
    <w:rsid w:val="00C437AC"/>
    <w:rsid w:val="00C44001"/>
    <w:rsid w:val="00C4483D"/>
    <w:rsid w:val="00C44E7B"/>
    <w:rsid w:val="00C508E9"/>
    <w:rsid w:val="00C53C30"/>
    <w:rsid w:val="00C54032"/>
    <w:rsid w:val="00C56DF0"/>
    <w:rsid w:val="00C600D4"/>
    <w:rsid w:val="00C604F2"/>
    <w:rsid w:val="00C60513"/>
    <w:rsid w:val="00C612CA"/>
    <w:rsid w:val="00C64204"/>
    <w:rsid w:val="00C64CEB"/>
    <w:rsid w:val="00C65B11"/>
    <w:rsid w:val="00C7014C"/>
    <w:rsid w:val="00C71D6E"/>
    <w:rsid w:val="00C84029"/>
    <w:rsid w:val="00C85A0E"/>
    <w:rsid w:val="00C903C1"/>
    <w:rsid w:val="00C92A0E"/>
    <w:rsid w:val="00C94C18"/>
    <w:rsid w:val="00CA1742"/>
    <w:rsid w:val="00CA5ACE"/>
    <w:rsid w:val="00CA70E7"/>
    <w:rsid w:val="00CA7BB6"/>
    <w:rsid w:val="00CA7E00"/>
    <w:rsid w:val="00CB0430"/>
    <w:rsid w:val="00CB0E41"/>
    <w:rsid w:val="00CB131A"/>
    <w:rsid w:val="00CB45F6"/>
    <w:rsid w:val="00CB6E4B"/>
    <w:rsid w:val="00CC2F9C"/>
    <w:rsid w:val="00CC309F"/>
    <w:rsid w:val="00CD0010"/>
    <w:rsid w:val="00CD2777"/>
    <w:rsid w:val="00CD33A8"/>
    <w:rsid w:val="00CD4127"/>
    <w:rsid w:val="00CD6F39"/>
    <w:rsid w:val="00CE0F1F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C3E"/>
    <w:rsid w:val="00D461FF"/>
    <w:rsid w:val="00D46CFA"/>
    <w:rsid w:val="00D504F0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97179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2603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6331"/>
    <w:rsid w:val="00E16D79"/>
    <w:rsid w:val="00E21C90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914"/>
    <w:rsid w:val="00E84454"/>
    <w:rsid w:val="00E87643"/>
    <w:rsid w:val="00E901A0"/>
    <w:rsid w:val="00E95B1A"/>
    <w:rsid w:val="00E95FA2"/>
    <w:rsid w:val="00E96582"/>
    <w:rsid w:val="00E96EEC"/>
    <w:rsid w:val="00EA43E0"/>
    <w:rsid w:val="00EA5D79"/>
    <w:rsid w:val="00EA6B88"/>
    <w:rsid w:val="00EB0C4D"/>
    <w:rsid w:val="00EB6242"/>
    <w:rsid w:val="00EB6A44"/>
    <w:rsid w:val="00EC0170"/>
    <w:rsid w:val="00EC545F"/>
    <w:rsid w:val="00EC56C1"/>
    <w:rsid w:val="00EC5F61"/>
    <w:rsid w:val="00EC791C"/>
    <w:rsid w:val="00ED035D"/>
    <w:rsid w:val="00ED5E58"/>
    <w:rsid w:val="00ED63A8"/>
    <w:rsid w:val="00ED70B1"/>
    <w:rsid w:val="00EE1193"/>
    <w:rsid w:val="00EE1AE8"/>
    <w:rsid w:val="00EE303D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33DE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3854"/>
    <w:rsid w:val="00F35093"/>
    <w:rsid w:val="00F373EC"/>
    <w:rsid w:val="00F4160D"/>
    <w:rsid w:val="00F428D5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56A2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212"/>
    <w:rsid w:val="00FC2A77"/>
    <w:rsid w:val="00FD0E4D"/>
    <w:rsid w:val="00FD2EE5"/>
    <w:rsid w:val="00FE0F99"/>
    <w:rsid w:val="00FE1C04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autoRedefine/>
    <w:qFormat/>
    <w:rsid w:val="008C1AC3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  <w:docPart>
      <w:docPartPr>
        <w:name w:val="1266DDE34C9447668EBEA1A4A9D2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6C3C-950A-4F07-98FF-13D787AD6E9D}"/>
      </w:docPartPr>
      <w:docPartBody>
        <w:p w:rsidR="00C114E4" w:rsidRDefault="001C3F73" w:rsidP="001C3F73">
          <w:pPr>
            <w:pStyle w:val="1266DDE34C9447668EBEA1A4A9D2B1A9"/>
          </w:pPr>
          <w:r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7772D"/>
    <w:rsid w:val="001C3F73"/>
    <w:rsid w:val="001E1C8D"/>
    <w:rsid w:val="001E4F8F"/>
    <w:rsid w:val="00213A9F"/>
    <w:rsid w:val="00242321"/>
    <w:rsid w:val="002623C7"/>
    <w:rsid w:val="002B1723"/>
    <w:rsid w:val="002D4768"/>
    <w:rsid w:val="002E329A"/>
    <w:rsid w:val="0035398F"/>
    <w:rsid w:val="00354B5A"/>
    <w:rsid w:val="00393A48"/>
    <w:rsid w:val="003F07A8"/>
    <w:rsid w:val="00417F1C"/>
    <w:rsid w:val="0046080B"/>
    <w:rsid w:val="004762D1"/>
    <w:rsid w:val="0048759E"/>
    <w:rsid w:val="0049095E"/>
    <w:rsid w:val="00496F55"/>
    <w:rsid w:val="004A4C94"/>
    <w:rsid w:val="004A55B4"/>
    <w:rsid w:val="004E7486"/>
    <w:rsid w:val="00532445"/>
    <w:rsid w:val="00557FD7"/>
    <w:rsid w:val="005C67A4"/>
    <w:rsid w:val="006E3218"/>
    <w:rsid w:val="00725F32"/>
    <w:rsid w:val="00743AA7"/>
    <w:rsid w:val="00753337"/>
    <w:rsid w:val="007A2E4D"/>
    <w:rsid w:val="007B7FE3"/>
    <w:rsid w:val="007E6908"/>
    <w:rsid w:val="008210BD"/>
    <w:rsid w:val="00844A20"/>
    <w:rsid w:val="008C7FC3"/>
    <w:rsid w:val="008D3D7F"/>
    <w:rsid w:val="00930E85"/>
    <w:rsid w:val="00932368"/>
    <w:rsid w:val="009334BC"/>
    <w:rsid w:val="00984D32"/>
    <w:rsid w:val="009866EC"/>
    <w:rsid w:val="0099570C"/>
    <w:rsid w:val="00997FA5"/>
    <w:rsid w:val="009C1D46"/>
    <w:rsid w:val="009D3EF1"/>
    <w:rsid w:val="00A127EC"/>
    <w:rsid w:val="00A50849"/>
    <w:rsid w:val="00A73BC2"/>
    <w:rsid w:val="00AB5DA5"/>
    <w:rsid w:val="00AE20D3"/>
    <w:rsid w:val="00AF2DCD"/>
    <w:rsid w:val="00AF4B76"/>
    <w:rsid w:val="00B43835"/>
    <w:rsid w:val="00B56601"/>
    <w:rsid w:val="00B7349C"/>
    <w:rsid w:val="00B86F41"/>
    <w:rsid w:val="00BB63D6"/>
    <w:rsid w:val="00C114E4"/>
    <w:rsid w:val="00C23B68"/>
    <w:rsid w:val="00C26713"/>
    <w:rsid w:val="00CA7BB6"/>
    <w:rsid w:val="00CD19D9"/>
    <w:rsid w:val="00CD2151"/>
    <w:rsid w:val="00CE1BDE"/>
    <w:rsid w:val="00D00E58"/>
    <w:rsid w:val="00D15F36"/>
    <w:rsid w:val="00D41E6B"/>
    <w:rsid w:val="00D578A4"/>
    <w:rsid w:val="00D67D63"/>
    <w:rsid w:val="00D7367E"/>
    <w:rsid w:val="00DB7C42"/>
    <w:rsid w:val="00DE7EB7"/>
    <w:rsid w:val="00E257DF"/>
    <w:rsid w:val="00E30DD5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1C3F73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1266DDE34C9447668EBEA1A4A9D2B1A9">
    <w:name w:val="1266DDE34C9447668EBEA1A4A9D2B1A9"/>
    <w:rsid w:val="001C3F73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736</TotalTime>
  <Pages>1</Pages>
  <Words>904</Words>
  <Characters>4978</Characters>
  <Application>Microsoft Office Word</Application>
  <DocSecurity>0</DocSecurity>
  <PresentationFormat>Microsoft Word 10.0</PresentationFormat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5871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DFT Eliminar Cuenta de Usuario</dc:subject>
  <dc:creator>COEPM²</dc:creator>
  <cp:keywords>OpenPM² Templates</cp:keywords>
  <cp:lastModifiedBy>vega angulo maylin</cp:lastModifiedBy>
  <cp:revision>167</cp:revision>
  <cp:lastPrinted>2024-12-15T22:01:00Z</cp:lastPrinted>
  <dcterms:created xsi:type="dcterms:W3CDTF">2024-12-14T21:25:00Z</dcterms:created>
  <dcterms:modified xsi:type="dcterms:W3CDTF">2025-03-14T21:37:00Z</dcterms:modified>
  <cp:category>Limitada</cp:category>
  <cp:contentStatus>1.0.1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